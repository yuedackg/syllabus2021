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B46" w:rsidRPr="00D85B3E" w:rsidRDefault="009B04D8">
      <w:pPr>
        <w:rPr>
          <w:rFonts w:asciiTheme="majorEastAsia" w:eastAsiaTheme="majorEastAsia" w:hAnsiTheme="majorEastAsia"/>
          <w:sz w:val="16"/>
          <w:szCs w:val="16"/>
        </w:rPr>
      </w:pPr>
      <w:r w:rsidRPr="00D85B3E">
        <w:rPr>
          <w:rFonts w:asciiTheme="majorEastAsia" w:eastAsiaTheme="majorEastAsia" w:hAnsiTheme="majorEastAsia" w:hint="eastAsia"/>
          <w:sz w:val="16"/>
          <w:szCs w:val="16"/>
        </w:rPr>
        <w:tab/>
      </w:r>
      <w:r w:rsidRPr="00D85B3E">
        <w:rPr>
          <w:rFonts w:asciiTheme="majorEastAsia" w:eastAsiaTheme="majorEastAsia" w:hAnsiTheme="majorEastAsia" w:hint="eastAsia"/>
          <w:sz w:val="16"/>
          <w:szCs w:val="16"/>
        </w:rPr>
        <w:tab/>
      </w:r>
      <w:r w:rsidRPr="00D85B3E">
        <w:rPr>
          <w:rFonts w:asciiTheme="majorEastAsia" w:eastAsiaTheme="majorEastAsia" w:hAnsiTheme="majorEastAsia" w:hint="eastAsia"/>
          <w:sz w:val="16"/>
          <w:szCs w:val="16"/>
        </w:rPr>
        <w:tab/>
      </w:r>
      <w:r w:rsidRPr="00D85B3E">
        <w:rPr>
          <w:rFonts w:asciiTheme="majorEastAsia" w:eastAsiaTheme="majorEastAsia" w:hAnsiTheme="majorEastAsia" w:hint="eastAsia"/>
          <w:sz w:val="16"/>
          <w:szCs w:val="16"/>
        </w:rPr>
        <w:tab/>
      </w:r>
      <w:r w:rsidR="006C2105" w:rsidRPr="00D85B3E">
        <w:rPr>
          <w:rFonts w:asciiTheme="majorEastAsia" w:eastAsiaTheme="majorEastAsia" w:hAnsiTheme="majorEastAsia" w:hint="eastAsia"/>
          <w:sz w:val="16"/>
          <w:szCs w:val="16"/>
        </w:rPr>
        <w:t>Ⅰ．授業</w:t>
      </w:r>
      <w:r w:rsidR="003F4C5B" w:rsidRPr="00D85B3E">
        <w:rPr>
          <w:rFonts w:asciiTheme="majorEastAsia" w:eastAsiaTheme="majorEastAsia" w:hAnsiTheme="majorEastAsia" w:hint="eastAsia"/>
          <w:sz w:val="16"/>
          <w:szCs w:val="16"/>
        </w:rPr>
        <w:t>シラバス</w:t>
      </w:r>
    </w:p>
    <w:tbl>
      <w:tblPr>
        <w:tblStyle w:val="a3"/>
        <w:tblW w:w="10388" w:type="dxa"/>
        <w:tblInd w:w="210" w:type="dxa"/>
        <w:tblLook w:val="04A0" w:firstRow="1" w:lastRow="0" w:firstColumn="1" w:lastColumn="0" w:noHBand="0" w:noVBand="1"/>
      </w:tblPr>
      <w:tblGrid>
        <w:gridCol w:w="1752"/>
        <w:gridCol w:w="4064"/>
        <w:gridCol w:w="2284"/>
        <w:gridCol w:w="2288"/>
      </w:tblGrid>
      <w:tr w:rsidR="00D85B3E" w:rsidRPr="00D85B3E" w:rsidTr="00516E0B">
        <w:tc>
          <w:tcPr>
            <w:tcW w:w="2733" w:type="dxa"/>
          </w:tcPr>
          <w:p w:rsidR="006C2105" w:rsidRPr="00D85B3E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授業科目</w:t>
            </w:r>
          </w:p>
        </w:tc>
        <w:tc>
          <w:tcPr>
            <w:tcW w:w="3828" w:type="dxa"/>
          </w:tcPr>
          <w:p w:rsidR="006C2105" w:rsidRPr="00D85B3E" w:rsidRDefault="00BC195F" w:rsidP="001F1078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Unity演習</w:t>
            </w:r>
            <w:r w:rsidR="005C1A0F"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（</w:t>
            </w:r>
            <w:r w:rsidR="007C328D">
              <w:rPr>
                <w:rFonts w:asciiTheme="majorEastAsia" w:eastAsiaTheme="majorEastAsia" w:hAnsiTheme="majorEastAsia" w:hint="eastAsia"/>
                <w:sz w:val="16"/>
                <w:szCs w:val="16"/>
              </w:rPr>
              <w:t>4</w:t>
            </w:r>
            <w:bookmarkStart w:id="0" w:name="_GoBack"/>
            <w:bookmarkEnd w:id="0"/>
            <w:r w:rsidR="00C57A69"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単位）</w:t>
            </w:r>
          </w:p>
        </w:tc>
        <w:tc>
          <w:tcPr>
            <w:tcW w:w="1701" w:type="dxa"/>
          </w:tcPr>
          <w:p w:rsidR="006C2105" w:rsidRPr="00D85B3E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担当者名</w:t>
            </w:r>
          </w:p>
        </w:tc>
        <w:tc>
          <w:tcPr>
            <w:tcW w:w="2126" w:type="dxa"/>
          </w:tcPr>
          <w:p w:rsidR="006C2105" w:rsidRPr="00D85B3E" w:rsidRDefault="001F1078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植田　吉祥</w:t>
            </w:r>
          </w:p>
        </w:tc>
      </w:tr>
      <w:tr w:rsidR="00D85B3E" w:rsidRPr="00D85B3E" w:rsidTr="00516E0B">
        <w:tc>
          <w:tcPr>
            <w:tcW w:w="2733" w:type="dxa"/>
          </w:tcPr>
          <w:p w:rsidR="006C2105" w:rsidRPr="00D85B3E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科目の種類</w:t>
            </w:r>
          </w:p>
        </w:tc>
        <w:tc>
          <w:tcPr>
            <w:tcW w:w="3828" w:type="dxa"/>
          </w:tcPr>
          <w:p w:rsidR="006C2105" w:rsidRPr="00D85B3E" w:rsidRDefault="00EE27AB" w:rsidP="009704CC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専門科目</w:t>
            </w:r>
            <w:r w:rsidR="004B78A9">
              <w:rPr>
                <w:rFonts w:asciiTheme="majorEastAsia" w:eastAsiaTheme="majorEastAsia" w:hAnsiTheme="majorEastAsia" w:hint="eastAsia"/>
                <w:sz w:val="16"/>
                <w:szCs w:val="16"/>
              </w:rPr>
              <w:t>・プログラミング演習</w:t>
            </w:r>
          </w:p>
        </w:tc>
        <w:tc>
          <w:tcPr>
            <w:tcW w:w="1701" w:type="dxa"/>
          </w:tcPr>
          <w:p w:rsidR="006C2105" w:rsidRPr="00D85B3E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必須／選択</w:t>
            </w:r>
          </w:p>
        </w:tc>
        <w:tc>
          <w:tcPr>
            <w:tcW w:w="2126" w:type="dxa"/>
          </w:tcPr>
          <w:p w:rsidR="006C2105" w:rsidRPr="00D85B3E" w:rsidRDefault="00BC195F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選択</w:t>
            </w:r>
          </w:p>
        </w:tc>
      </w:tr>
      <w:tr w:rsidR="00D85B3E" w:rsidRPr="00D85B3E" w:rsidTr="00516E0B">
        <w:tc>
          <w:tcPr>
            <w:tcW w:w="2733" w:type="dxa"/>
          </w:tcPr>
          <w:p w:rsidR="006C2105" w:rsidRPr="00D85B3E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配当学年・学期</w:t>
            </w:r>
          </w:p>
        </w:tc>
        <w:tc>
          <w:tcPr>
            <w:tcW w:w="7655" w:type="dxa"/>
            <w:gridSpan w:val="3"/>
          </w:tcPr>
          <w:p w:rsidR="006C2105" w:rsidRPr="00D85B3E" w:rsidRDefault="00BC195F" w:rsidP="00BC195F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2</w:t>
            </w:r>
            <w:r w:rsidR="00C57A69"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年（</w:t>
            </w:r>
            <w:r w:rsid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キャリア形成学科</w:t>
            </w:r>
            <w:r w:rsidR="00C57A69"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：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2</w:t>
            </w:r>
            <w:r w:rsidR="005C1A0F"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年）・</w:t>
            </w: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通年</w:t>
            </w:r>
          </w:p>
        </w:tc>
      </w:tr>
      <w:tr w:rsidR="00D85B3E" w:rsidRPr="00D85B3E" w:rsidTr="00516E0B">
        <w:tc>
          <w:tcPr>
            <w:tcW w:w="2733" w:type="dxa"/>
            <w:vAlign w:val="center"/>
          </w:tcPr>
          <w:p w:rsidR="006C2105" w:rsidRPr="00D85B3E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授業の概要</w:t>
            </w:r>
            <w:r w:rsidR="00DD542B"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（学習内容）</w:t>
            </w:r>
          </w:p>
        </w:tc>
        <w:tc>
          <w:tcPr>
            <w:tcW w:w="7655" w:type="dxa"/>
            <w:gridSpan w:val="3"/>
          </w:tcPr>
          <w:p w:rsidR="00640846" w:rsidRDefault="00640846" w:rsidP="00BC195F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 xml:space="preserve">　ゲームの製作で用いられるUnityについての演習を行う。</w:t>
            </w:r>
          </w:p>
          <w:p w:rsidR="00640846" w:rsidRDefault="00640846" w:rsidP="00640846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Unityの概要について</w:t>
            </w:r>
          </w:p>
          <w:p w:rsidR="00640846" w:rsidRDefault="00640846" w:rsidP="00640846">
            <w:pPr>
              <w:pStyle w:val="a4"/>
              <w:ind w:leftChars="0" w:left="420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Unityが用いられる環境について概要</w:t>
            </w:r>
            <w:r w:rsidR="00AA217C">
              <w:rPr>
                <w:rFonts w:asciiTheme="majorEastAsia" w:eastAsiaTheme="majorEastAsia" w:hAnsiTheme="majorEastAsia" w:hint="eastAsia"/>
                <w:sz w:val="16"/>
                <w:szCs w:val="16"/>
              </w:rPr>
              <w:t>について解説する。</w:t>
            </w:r>
          </w:p>
          <w:p w:rsidR="00BC195F" w:rsidRPr="00640846" w:rsidRDefault="00BC195F" w:rsidP="00640846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640846">
              <w:rPr>
                <w:rFonts w:asciiTheme="majorEastAsia" w:eastAsiaTheme="majorEastAsia" w:hAnsiTheme="majorEastAsia" w:hint="eastAsia"/>
                <w:sz w:val="16"/>
                <w:szCs w:val="16"/>
              </w:rPr>
              <w:t>Unityの</w:t>
            </w:r>
            <w:r w:rsidR="00640846">
              <w:rPr>
                <w:rFonts w:asciiTheme="majorEastAsia" w:eastAsiaTheme="majorEastAsia" w:hAnsiTheme="majorEastAsia" w:hint="eastAsia"/>
                <w:sz w:val="16"/>
                <w:szCs w:val="16"/>
              </w:rPr>
              <w:t>環境構築</w:t>
            </w:r>
          </w:p>
          <w:p w:rsidR="00BC195F" w:rsidRPr="00AA217C" w:rsidRDefault="00BC195F" w:rsidP="00AA217C">
            <w:pPr>
              <w:ind w:left="42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AA217C">
              <w:rPr>
                <w:rFonts w:asciiTheme="majorEastAsia" w:eastAsiaTheme="majorEastAsia" w:hAnsiTheme="majorEastAsia" w:hint="eastAsia"/>
                <w:sz w:val="16"/>
                <w:szCs w:val="16"/>
              </w:rPr>
              <w:t>Unityのインストール</w:t>
            </w:r>
            <w:r w:rsidR="00AA217C">
              <w:rPr>
                <w:rFonts w:asciiTheme="majorEastAsia" w:eastAsiaTheme="majorEastAsia" w:hAnsiTheme="majorEastAsia" w:hint="eastAsia"/>
                <w:sz w:val="16"/>
                <w:szCs w:val="16"/>
              </w:rPr>
              <w:t>方法について解説</w:t>
            </w:r>
            <w:r w:rsidRPr="00AA217C">
              <w:rPr>
                <w:rFonts w:asciiTheme="majorEastAsia" w:eastAsiaTheme="majorEastAsia" w:hAnsiTheme="majorEastAsia" w:hint="eastAsia"/>
                <w:sz w:val="16"/>
                <w:szCs w:val="16"/>
              </w:rPr>
              <w:t>を行う．</w:t>
            </w:r>
          </w:p>
          <w:p w:rsidR="00BC195F" w:rsidRPr="00640846" w:rsidRDefault="00BC195F" w:rsidP="00640846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640846">
              <w:rPr>
                <w:rFonts w:asciiTheme="majorEastAsia" w:eastAsiaTheme="majorEastAsia" w:hAnsiTheme="majorEastAsia" w:hint="eastAsia"/>
                <w:sz w:val="16"/>
                <w:szCs w:val="16"/>
              </w:rPr>
              <w:t>Unity</w:t>
            </w:r>
            <w:r w:rsidR="00AA217C">
              <w:rPr>
                <w:rFonts w:asciiTheme="majorEastAsia" w:eastAsiaTheme="majorEastAsia" w:hAnsiTheme="majorEastAsia" w:hint="eastAsia"/>
                <w:sz w:val="16"/>
                <w:szCs w:val="16"/>
              </w:rPr>
              <w:t>の基礎（マテリアルの設定とスクリプト）</w:t>
            </w:r>
          </w:p>
          <w:p w:rsidR="00BC195F" w:rsidRPr="00AA217C" w:rsidRDefault="00BC195F" w:rsidP="00AA217C">
            <w:pPr>
              <w:ind w:left="42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AA217C">
              <w:rPr>
                <w:rFonts w:asciiTheme="majorEastAsia" w:eastAsiaTheme="majorEastAsia" w:hAnsiTheme="majorEastAsia" w:hint="eastAsia"/>
                <w:sz w:val="16"/>
                <w:szCs w:val="16"/>
              </w:rPr>
              <w:t>シーンやプレイヤーの作成，物理挙動とマテリアルの設定，スクリプトを使ったユーザ入力，カメラ移動について学習する．</w:t>
            </w:r>
          </w:p>
          <w:p w:rsidR="00BC195F" w:rsidRPr="00640846" w:rsidRDefault="00BC195F" w:rsidP="00640846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640846">
              <w:rPr>
                <w:rFonts w:asciiTheme="majorEastAsia" w:eastAsiaTheme="majorEastAsia" w:hAnsiTheme="majorEastAsia" w:hint="eastAsia"/>
                <w:sz w:val="16"/>
                <w:szCs w:val="16"/>
              </w:rPr>
              <w:t>Unity</w:t>
            </w:r>
            <w:r w:rsidR="00AA217C">
              <w:rPr>
                <w:rFonts w:asciiTheme="majorEastAsia" w:eastAsiaTheme="majorEastAsia" w:hAnsiTheme="majorEastAsia" w:hint="eastAsia"/>
                <w:sz w:val="16"/>
                <w:szCs w:val="16"/>
              </w:rPr>
              <w:t>の基礎（プロジェクトの作成）</w:t>
            </w:r>
          </w:p>
          <w:p w:rsidR="00BC195F" w:rsidRPr="00AA217C" w:rsidRDefault="00BC195F" w:rsidP="00AA217C">
            <w:pPr>
              <w:ind w:left="42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AA217C">
              <w:rPr>
                <w:rFonts w:asciiTheme="majorEastAsia" w:eastAsiaTheme="majorEastAsia" w:hAnsiTheme="majorEastAsia" w:hint="eastAsia"/>
                <w:sz w:val="16"/>
                <w:szCs w:val="16"/>
              </w:rPr>
              <w:t>プロジェクトの作成とシーンの保存，キャラクタやアニメーションのアセットストアからのダウンロード，カメラの設定，アイテムの収集方法について学習する．</w:t>
            </w:r>
          </w:p>
          <w:p w:rsidR="00BC195F" w:rsidRPr="00640846" w:rsidRDefault="00BC195F" w:rsidP="00640846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640846">
              <w:rPr>
                <w:rFonts w:asciiTheme="majorEastAsia" w:eastAsiaTheme="majorEastAsia" w:hAnsiTheme="majorEastAsia" w:hint="eastAsia"/>
                <w:sz w:val="16"/>
                <w:szCs w:val="16"/>
              </w:rPr>
              <w:t>Unity</w:t>
            </w:r>
            <w:r w:rsidR="00AA217C">
              <w:rPr>
                <w:rFonts w:asciiTheme="majorEastAsia" w:eastAsiaTheme="majorEastAsia" w:hAnsiTheme="majorEastAsia" w:hint="eastAsia"/>
                <w:sz w:val="16"/>
                <w:szCs w:val="16"/>
              </w:rPr>
              <w:t>の基礎（物体の動作の設定）</w:t>
            </w:r>
          </w:p>
          <w:p w:rsidR="00BC195F" w:rsidRPr="00AA217C" w:rsidRDefault="00BC195F" w:rsidP="00AA217C">
            <w:pPr>
              <w:ind w:left="42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AA217C">
              <w:rPr>
                <w:rFonts w:asciiTheme="majorEastAsia" w:eastAsiaTheme="majorEastAsia" w:hAnsiTheme="majorEastAsia" w:hint="eastAsia"/>
                <w:sz w:val="16"/>
                <w:szCs w:val="16"/>
              </w:rPr>
              <w:t>物体の動作の設定，物体の複製と配置について学習する．ゲーム状態の更新と終了判定について楽手する．</w:t>
            </w:r>
          </w:p>
          <w:p w:rsidR="00BC195F" w:rsidRPr="00640846" w:rsidRDefault="00BC195F" w:rsidP="00640846">
            <w:pPr>
              <w:pStyle w:val="a4"/>
              <w:numPr>
                <w:ilvl w:val="0"/>
                <w:numId w:val="22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640846">
              <w:rPr>
                <w:rFonts w:asciiTheme="majorEastAsia" w:eastAsiaTheme="majorEastAsia" w:hAnsiTheme="majorEastAsia" w:hint="eastAsia"/>
                <w:sz w:val="16"/>
                <w:szCs w:val="16"/>
              </w:rPr>
              <w:t>Unity</w:t>
            </w:r>
            <w:r w:rsidR="00AA217C">
              <w:rPr>
                <w:rFonts w:asciiTheme="majorEastAsia" w:eastAsiaTheme="majorEastAsia" w:hAnsiTheme="majorEastAsia" w:hint="eastAsia"/>
                <w:sz w:val="16"/>
                <w:szCs w:val="16"/>
              </w:rPr>
              <w:t>の応用（チュートリアルサイトの利用）</w:t>
            </w:r>
          </w:p>
          <w:p w:rsidR="001F1078" w:rsidRPr="00AA217C" w:rsidRDefault="00BC195F" w:rsidP="00AA217C">
            <w:pPr>
              <w:ind w:left="42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AA217C">
              <w:rPr>
                <w:rFonts w:asciiTheme="majorEastAsia" w:eastAsiaTheme="majorEastAsia" w:hAnsiTheme="majorEastAsia" w:hint="eastAsia"/>
                <w:sz w:val="16"/>
                <w:szCs w:val="16"/>
              </w:rPr>
              <w:t>チュートリアルサイトを使って，Unityのより高度な利用法について学習する．</w:t>
            </w:r>
            <w:r w:rsidR="00AA217C" w:rsidRPr="00AA217C">
              <w:rPr>
                <w:rFonts w:asciiTheme="majorEastAsia" w:eastAsiaTheme="majorEastAsia" w:hAnsiTheme="majorEastAsia"/>
                <w:sz w:val="16"/>
                <w:szCs w:val="16"/>
              </w:rPr>
              <w:t xml:space="preserve"> </w:t>
            </w:r>
          </w:p>
        </w:tc>
      </w:tr>
      <w:tr w:rsidR="00D85B3E" w:rsidRPr="00D85B3E" w:rsidTr="00516E0B">
        <w:tc>
          <w:tcPr>
            <w:tcW w:w="2733" w:type="dxa"/>
          </w:tcPr>
          <w:p w:rsidR="006C2105" w:rsidRPr="00D85B3E" w:rsidRDefault="00D22A2B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学習方法</w:t>
            </w:r>
          </w:p>
        </w:tc>
        <w:tc>
          <w:tcPr>
            <w:tcW w:w="7655" w:type="dxa"/>
            <w:gridSpan w:val="3"/>
          </w:tcPr>
          <w:p w:rsidR="00C57A69" w:rsidRPr="00D85B3E" w:rsidRDefault="00D22A2B" w:rsidP="00C57A69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予習・授業・復習別の学習方法</w:t>
            </w:r>
          </w:p>
          <w:p w:rsidR="003F3363" w:rsidRPr="00D85B3E" w:rsidRDefault="00D22A2B" w:rsidP="00C57A69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ノートの作り方</w:t>
            </w:r>
          </w:p>
          <w:p w:rsidR="00333A50" w:rsidRPr="00D85B3E" w:rsidRDefault="00D22A2B" w:rsidP="00C57A69">
            <w:pPr>
              <w:pStyle w:val="a4"/>
              <w:numPr>
                <w:ilvl w:val="0"/>
                <w:numId w:val="1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授業担当者からのアドバイス　など</w:t>
            </w:r>
          </w:p>
        </w:tc>
      </w:tr>
      <w:tr w:rsidR="00D85B3E" w:rsidRPr="00D85B3E" w:rsidTr="00516E0B">
        <w:tc>
          <w:tcPr>
            <w:tcW w:w="2733" w:type="dxa"/>
          </w:tcPr>
          <w:p w:rsidR="006C2105" w:rsidRPr="00D85B3E" w:rsidRDefault="00DD542B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到達目標</w:t>
            </w:r>
          </w:p>
        </w:tc>
        <w:tc>
          <w:tcPr>
            <w:tcW w:w="7655" w:type="dxa"/>
            <w:gridSpan w:val="3"/>
          </w:tcPr>
          <w:p w:rsidR="001F1078" w:rsidRDefault="00AA217C" w:rsidP="00DD542B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Unityを使用して、</w:t>
            </w:r>
            <w:r w:rsidR="00A5441A">
              <w:rPr>
                <w:rFonts w:asciiTheme="majorEastAsia" w:eastAsiaTheme="majorEastAsia" w:hAnsiTheme="majorEastAsia" w:hint="eastAsia"/>
                <w:sz w:val="16"/>
                <w:szCs w:val="16"/>
              </w:rPr>
              <w:t>簡単なゲームの作成ができるようになる。</w:t>
            </w:r>
          </w:p>
          <w:p w:rsidR="00A5441A" w:rsidRPr="001F1078" w:rsidRDefault="00A5441A" w:rsidP="00DD542B">
            <w:pPr>
              <w:pStyle w:val="a4"/>
              <w:numPr>
                <w:ilvl w:val="0"/>
                <w:numId w:val="17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Unityのチュートリアルサイトの利用や、情報の検索について学習する。</w:t>
            </w:r>
          </w:p>
        </w:tc>
      </w:tr>
      <w:tr w:rsidR="00D85B3E" w:rsidRPr="00D85B3E" w:rsidTr="00516E0B">
        <w:tc>
          <w:tcPr>
            <w:tcW w:w="2733" w:type="dxa"/>
          </w:tcPr>
          <w:p w:rsidR="006C2105" w:rsidRPr="00D85B3E" w:rsidRDefault="00DD542B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成績評価の基準と方法</w:t>
            </w:r>
          </w:p>
        </w:tc>
        <w:tc>
          <w:tcPr>
            <w:tcW w:w="7655" w:type="dxa"/>
            <w:gridSpan w:val="3"/>
          </w:tcPr>
          <w:p w:rsidR="00D85B3E" w:rsidRPr="00402E29" w:rsidRDefault="001F1078" w:rsidP="001F1078">
            <w:pPr>
              <w:pStyle w:val="a4"/>
              <w:numPr>
                <w:ilvl w:val="0"/>
                <w:numId w:val="18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実習課題の提出状況で評価を行う。</w:t>
            </w:r>
          </w:p>
        </w:tc>
      </w:tr>
      <w:tr w:rsidR="00D85B3E" w:rsidRPr="00D85B3E" w:rsidTr="00516E0B">
        <w:tc>
          <w:tcPr>
            <w:tcW w:w="2733" w:type="dxa"/>
          </w:tcPr>
          <w:p w:rsidR="006C2105" w:rsidRPr="00D85B3E" w:rsidRDefault="00DD542B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履修条件</w:t>
            </w:r>
          </w:p>
        </w:tc>
        <w:tc>
          <w:tcPr>
            <w:tcW w:w="7655" w:type="dxa"/>
            <w:gridSpan w:val="3"/>
          </w:tcPr>
          <w:p w:rsidR="006C2105" w:rsidRPr="00D85B3E" w:rsidRDefault="00BF61E7" w:rsidP="001F1078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>
              <w:rPr>
                <w:rFonts w:asciiTheme="majorEastAsia" w:eastAsiaTheme="majorEastAsia" w:hAnsiTheme="majorEastAsia" w:hint="eastAsia"/>
                <w:sz w:val="16"/>
                <w:szCs w:val="16"/>
              </w:rPr>
              <w:t>特になし</w:t>
            </w:r>
            <w:r w:rsidR="00DD542B"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。</w:t>
            </w:r>
          </w:p>
        </w:tc>
      </w:tr>
      <w:tr w:rsidR="00D85B3E" w:rsidRPr="00D85B3E" w:rsidTr="00516E0B">
        <w:tc>
          <w:tcPr>
            <w:tcW w:w="2733" w:type="dxa"/>
          </w:tcPr>
          <w:p w:rsidR="006C2105" w:rsidRPr="00D85B3E" w:rsidRDefault="00DD542B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教科書・副教材等</w:t>
            </w:r>
          </w:p>
        </w:tc>
        <w:tc>
          <w:tcPr>
            <w:tcW w:w="7655" w:type="dxa"/>
            <w:gridSpan w:val="3"/>
          </w:tcPr>
          <w:p w:rsidR="006C2105" w:rsidRPr="00A5441A" w:rsidRDefault="007C328D" w:rsidP="001F1078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hyperlink r:id="rId7" w:history="1">
              <w:r w:rsidR="00A5441A">
                <w:rPr>
                  <w:rStyle w:val="a5"/>
                </w:rPr>
                <w:t>https://unity.com/ja</w:t>
              </w:r>
            </w:hyperlink>
          </w:p>
          <w:p w:rsidR="00A5441A" w:rsidRPr="001F1078" w:rsidRDefault="00A5441A" w:rsidP="00A5441A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A5441A">
              <w:rPr>
                <w:rFonts w:asciiTheme="majorEastAsia" w:eastAsiaTheme="majorEastAsia" w:hAnsiTheme="majorEastAsia"/>
                <w:sz w:val="16"/>
                <w:szCs w:val="16"/>
              </w:rPr>
              <w:t>https://docs.unity3d.com/Manual/index.html?_ga=2.86967966.748092039.1561632937-1217593238.1561632937</w:t>
            </w:r>
          </w:p>
        </w:tc>
      </w:tr>
      <w:tr w:rsidR="00D85B3E" w:rsidRPr="00D85B3E" w:rsidTr="00516E0B">
        <w:tc>
          <w:tcPr>
            <w:tcW w:w="2733" w:type="dxa"/>
          </w:tcPr>
          <w:p w:rsidR="006C2105" w:rsidRPr="00D85B3E" w:rsidRDefault="00DD542B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参考文献・参考資料</w:t>
            </w:r>
          </w:p>
        </w:tc>
        <w:tc>
          <w:tcPr>
            <w:tcW w:w="7655" w:type="dxa"/>
            <w:gridSpan w:val="3"/>
          </w:tcPr>
          <w:p w:rsidR="001609C8" w:rsidRPr="00D85B3E" w:rsidRDefault="001609C8" w:rsidP="001609C8">
            <w:pPr>
              <w:pStyle w:val="a4"/>
              <w:numPr>
                <w:ilvl w:val="0"/>
                <w:numId w:val="5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</w:tr>
      <w:tr w:rsidR="00D85B3E" w:rsidRPr="00D85B3E" w:rsidTr="00516E0B">
        <w:tc>
          <w:tcPr>
            <w:tcW w:w="2733" w:type="dxa"/>
          </w:tcPr>
          <w:p w:rsidR="006C2105" w:rsidRPr="00D85B3E" w:rsidRDefault="006C2105" w:rsidP="006C2105">
            <w:pPr>
              <w:pStyle w:val="a4"/>
              <w:numPr>
                <w:ilvl w:val="0"/>
                <w:numId w:val="3"/>
              </w:numPr>
              <w:ind w:leftChars="0"/>
              <w:rPr>
                <w:rFonts w:asciiTheme="majorEastAsia" w:eastAsiaTheme="majorEastAsia" w:hAnsiTheme="majorEastAsia"/>
                <w:sz w:val="16"/>
                <w:szCs w:val="16"/>
              </w:rPr>
            </w:pP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その</w:t>
            </w:r>
            <w:r w:rsidR="009B04D8"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他</w:t>
            </w:r>
            <w:r w:rsidRPr="00D85B3E">
              <w:rPr>
                <w:rFonts w:asciiTheme="majorEastAsia" w:eastAsiaTheme="majorEastAsia" w:hAnsiTheme="majorEastAsia" w:hint="eastAsia"/>
                <w:sz w:val="16"/>
                <w:szCs w:val="16"/>
              </w:rPr>
              <w:t>の事項</w:t>
            </w:r>
          </w:p>
        </w:tc>
        <w:tc>
          <w:tcPr>
            <w:tcW w:w="7655" w:type="dxa"/>
            <w:gridSpan w:val="3"/>
          </w:tcPr>
          <w:p w:rsidR="005404E5" w:rsidRPr="005404E5" w:rsidRDefault="005404E5" w:rsidP="005404E5">
            <w:pPr>
              <w:rPr>
                <w:rFonts w:asciiTheme="majorEastAsia" w:eastAsiaTheme="majorEastAsia" w:hAnsiTheme="majorEastAsia"/>
                <w:sz w:val="16"/>
                <w:szCs w:val="16"/>
              </w:rPr>
            </w:pPr>
          </w:p>
        </w:tc>
      </w:tr>
    </w:tbl>
    <w:p w:rsidR="00C57A69" w:rsidRPr="00D85B3E" w:rsidRDefault="00C57A69">
      <w:pPr>
        <w:rPr>
          <w:rFonts w:asciiTheme="majorEastAsia" w:eastAsiaTheme="majorEastAsia" w:hAnsiTheme="majorEastAsia"/>
          <w:sz w:val="16"/>
          <w:szCs w:val="16"/>
        </w:rPr>
      </w:pPr>
    </w:p>
    <w:p w:rsidR="00C57A69" w:rsidRPr="00D85B3E" w:rsidRDefault="00C57A69">
      <w:pPr>
        <w:widowControl/>
        <w:jc w:val="left"/>
        <w:rPr>
          <w:rFonts w:asciiTheme="majorEastAsia" w:eastAsiaTheme="majorEastAsia" w:hAnsiTheme="majorEastAsia"/>
          <w:sz w:val="16"/>
          <w:szCs w:val="16"/>
        </w:rPr>
      </w:pPr>
    </w:p>
    <w:sectPr w:rsidR="00C57A69" w:rsidRPr="00D85B3E" w:rsidSect="006C2105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174A"/>
    <w:multiLevelType w:val="hybridMultilevel"/>
    <w:tmpl w:val="43D84234"/>
    <w:lvl w:ilvl="0" w:tplc="7E84F1B6">
      <w:start w:val="1"/>
      <w:numFmt w:val="bullet"/>
      <w:lvlText w:val="○"/>
      <w:lvlJc w:val="left"/>
      <w:pPr>
        <w:ind w:left="420" w:hanging="420"/>
      </w:pPr>
      <w:rPr>
        <w:rFonts w:ascii="ＭＳ ゴシック" w:eastAsia="ＭＳ ゴシック" w:hAnsi="ＭＳ ゴシック" w:hint="eastAsia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45D0177"/>
    <w:multiLevelType w:val="hybridMultilevel"/>
    <w:tmpl w:val="D9320E4A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6563ACA"/>
    <w:multiLevelType w:val="hybridMultilevel"/>
    <w:tmpl w:val="2008380E"/>
    <w:lvl w:ilvl="0" w:tplc="D9DC546E">
      <w:start w:val="1"/>
      <w:numFmt w:val="decimalFullWidth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0DCB4CAF"/>
    <w:multiLevelType w:val="hybridMultilevel"/>
    <w:tmpl w:val="104EF33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13751944"/>
    <w:multiLevelType w:val="hybridMultilevel"/>
    <w:tmpl w:val="150A744C"/>
    <w:lvl w:ilvl="0" w:tplc="04090001">
      <w:start w:val="1"/>
      <w:numFmt w:val="bullet"/>
      <w:lvlText w:val=""/>
      <w:lvlJc w:val="left"/>
      <w:pPr>
        <w:ind w:left="5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9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4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860" w:hanging="420"/>
      </w:pPr>
      <w:rPr>
        <w:rFonts w:ascii="Wingdings" w:hAnsi="Wingdings" w:hint="default"/>
      </w:rPr>
    </w:lvl>
  </w:abstractNum>
  <w:abstractNum w:abstractNumId="5">
    <w:nsid w:val="1436155F"/>
    <w:multiLevelType w:val="hybridMultilevel"/>
    <w:tmpl w:val="AC58489E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1B816011"/>
    <w:multiLevelType w:val="hybridMultilevel"/>
    <w:tmpl w:val="582AA41E"/>
    <w:lvl w:ilvl="0" w:tplc="D9DC546E">
      <w:start w:val="1"/>
      <w:numFmt w:val="decimalFullWidth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1EEE358B"/>
    <w:multiLevelType w:val="hybridMultilevel"/>
    <w:tmpl w:val="09A2C652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DC58DBE6">
      <w:numFmt w:val="bullet"/>
      <w:lvlText w:val="・"/>
      <w:lvlJc w:val="left"/>
      <w:pPr>
        <w:ind w:left="780" w:hanging="360"/>
      </w:pPr>
      <w:rPr>
        <w:rFonts w:ascii="ＭＳ ゴシック" w:eastAsia="ＭＳ ゴシック" w:hAnsi="ＭＳ ゴシック" w:cs="Times New Roman"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2DFE2B12"/>
    <w:multiLevelType w:val="hybridMultilevel"/>
    <w:tmpl w:val="FE605252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317C1860"/>
    <w:multiLevelType w:val="hybridMultilevel"/>
    <w:tmpl w:val="AA4E0514"/>
    <w:lvl w:ilvl="0" w:tplc="0D224098">
      <w:start w:val="4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>
    <w:nsid w:val="42C077A8"/>
    <w:multiLevelType w:val="hybridMultilevel"/>
    <w:tmpl w:val="104EF334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4473361D"/>
    <w:multiLevelType w:val="hybridMultilevel"/>
    <w:tmpl w:val="57E0B2E2"/>
    <w:lvl w:ilvl="0" w:tplc="D9DC546E">
      <w:start w:val="1"/>
      <w:numFmt w:val="decimalFullWidth"/>
      <w:lvlText w:val="%1）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45B33513"/>
    <w:multiLevelType w:val="hybridMultilevel"/>
    <w:tmpl w:val="95D82DB8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482D245C"/>
    <w:multiLevelType w:val="hybridMultilevel"/>
    <w:tmpl w:val="4D3A2398"/>
    <w:lvl w:ilvl="0" w:tplc="405EC524">
      <w:start w:val="2"/>
      <w:numFmt w:val="decimalEnclosedCircle"/>
      <w:lvlText w:val="%1"/>
      <w:lvlJc w:val="left"/>
      <w:pPr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53EF4089"/>
    <w:multiLevelType w:val="hybridMultilevel"/>
    <w:tmpl w:val="32A080BA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556C4E47"/>
    <w:multiLevelType w:val="hybridMultilevel"/>
    <w:tmpl w:val="8C7CF7A4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56C218E7"/>
    <w:multiLevelType w:val="hybridMultilevel"/>
    <w:tmpl w:val="3D5A339E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D2F1136"/>
    <w:multiLevelType w:val="hybridMultilevel"/>
    <w:tmpl w:val="FEF811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683F15AB"/>
    <w:multiLevelType w:val="hybridMultilevel"/>
    <w:tmpl w:val="E6562DF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>
    <w:nsid w:val="6ADA76D2"/>
    <w:multiLevelType w:val="hybridMultilevel"/>
    <w:tmpl w:val="FC747CCA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>
    <w:nsid w:val="6CB52BF1"/>
    <w:multiLevelType w:val="hybridMultilevel"/>
    <w:tmpl w:val="C9A0B60A"/>
    <w:lvl w:ilvl="0" w:tplc="4948D008">
      <w:start w:val="1"/>
      <w:numFmt w:val="bullet"/>
      <w:lvlText w:val="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73CC3219"/>
    <w:multiLevelType w:val="hybridMultilevel"/>
    <w:tmpl w:val="622A781C"/>
    <w:lvl w:ilvl="0" w:tplc="04090011">
      <w:start w:val="1"/>
      <w:numFmt w:val="decimalEnclosedCircle"/>
      <w:lvlText w:val="%1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1"/>
  </w:num>
  <w:num w:numId="2">
    <w:abstractNumId w:val="19"/>
  </w:num>
  <w:num w:numId="3">
    <w:abstractNumId w:val="7"/>
  </w:num>
  <w:num w:numId="4">
    <w:abstractNumId w:val="17"/>
  </w:num>
  <w:num w:numId="5">
    <w:abstractNumId w:val="8"/>
  </w:num>
  <w:num w:numId="6">
    <w:abstractNumId w:val="10"/>
  </w:num>
  <w:num w:numId="7">
    <w:abstractNumId w:val="21"/>
  </w:num>
  <w:num w:numId="8">
    <w:abstractNumId w:val="3"/>
  </w:num>
  <w:num w:numId="9">
    <w:abstractNumId w:val="9"/>
  </w:num>
  <w:num w:numId="10">
    <w:abstractNumId w:val="13"/>
  </w:num>
  <w:num w:numId="11">
    <w:abstractNumId w:val="18"/>
  </w:num>
  <w:num w:numId="12">
    <w:abstractNumId w:val="20"/>
  </w:num>
  <w:num w:numId="13">
    <w:abstractNumId w:val="12"/>
  </w:num>
  <w:num w:numId="14">
    <w:abstractNumId w:val="1"/>
  </w:num>
  <w:num w:numId="15">
    <w:abstractNumId w:val="15"/>
  </w:num>
  <w:num w:numId="16">
    <w:abstractNumId w:val="5"/>
  </w:num>
  <w:num w:numId="17">
    <w:abstractNumId w:val="2"/>
  </w:num>
  <w:num w:numId="18">
    <w:abstractNumId w:val="14"/>
  </w:num>
  <w:num w:numId="19">
    <w:abstractNumId w:val="4"/>
  </w:num>
  <w:num w:numId="20">
    <w:abstractNumId w:val="6"/>
  </w:num>
  <w:num w:numId="21">
    <w:abstractNumId w:val="16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7A69"/>
    <w:rsid w:val="00000C11"/>
    <w:rsid w:val="00003518"/>
    <w:rsid w:val="000066B6"/>
    <w:rsid w:val="00010562"/>
    <w:rsid w:val="00013302"/>
    <w:rsid w:val="00013455"/>
    <w:rsid w:val="0001411A"/>
    <w:rsid w:val="00016A18"/>
    <w:rsid w:val="00016FD7"/>
    <w:rsid w:val="00017BBC"/>
    <w:rsid w:val="0002041A"/>
    <w:rsid w:val="000204F0"/>
    <w:rsid w:val="00021191"/>
    <w:rsid w:val="00021386"/>
    <w:rsid w:val="0002165D"/>
    <w:rsid w:val="0002341C"/>
    <w:rsid w:val="0002388C"/>
    <w:rsid w:val="000238B8"/>
    <w:rsid w:val="0003041E"/>
    <w:rsid w:val="0003195F"/>
    <w:rsid w:val="000329FC"/>
    <w:rsid w:val="00033251"/>
    <w:rsid w:val="000338CA"/>
    <w:rsid w:val="000344DB"/>
    <w:rsid w:val="00037232"/>
    <w:rsid w:val="00037273"/>
    <w:rsid w:val="00041065"/>
    <w:rsid w:val="0004293D"/>
    <w:rsid w:val="0004504D"/>
    <w:rsid w:val="0004519D"/>
    <w:rsid w:val="000464BA"/>
    <w:rsid w:val="00046C4F"/>
    <w:rsid w:val="0004740D"/>
    <w:rsid w:val="00050931"/>
    <w:rsid w:val="00050A1C"/>
    <w:rsid w:val="0005120D"/>
    <w:rsid w:val="000512F5"/>
    <w:rsid w:val="000543B9"/>
    <w:rsid w:val="0005568B"/>
    <w:rsid w:val="00055A1B"/>
    <w:rsid w:val="00061FFB"/>
    <w:rsid w:val="00062D43"/>
    <w:rsid w:val="0006735E"/>
    <w:rsid w:val="000712A2"/>
    <w:rsid w:val="0007132E"/>
    <w:rsid w:val="000718C3"/>
    <w:rsid w:val="000740B7"/>
    <w:rsid w:val="0007529F"/>
    <w:rsid w:val="00077468"/>
    <w:rsid w:val="000805F1"/>
    <w:rsid w:val="00080B0B"/>
    <w:rsid w:val="00084F6F"/>
    <w:rsid w:val="00085E77"/>
    <w:rsid w:val="00086453"/>
    <w:rsid w:val="0009013F"/>
    <w:rsid w:val="000907E1"/>
    <w:rsid w:val="00091646"/>
    <w:rsid w:val="00091B9D"/>
    <w:rsid w:val="00095BE4"/>
    <w:rsid w:val="00097051"/>
    <w:rsid w:val="00097C41"/>
    <w:rsid w:val="000A03B7"/>
    <w:rsid w:val="000A070D"/>
    <w:rsid w:val="000A1789"/>
    <w:rsid w:val="000A25FF"/>
    <w:rsid w:val="000A61C4"/>
    <w:rsid w:val="000A63B0"/>
    <w:rsid w:val="000A65E2"/>
    <w:rsid w:val="000A6614"/>
    <w:rsid w:val="000A7FC4"/>
    <w:rsid w:val="000B1AED"/>
    <w:rsid w:val="000B1ED4"/>
    <w:rsid w:val="000B298E"/>
    <w:rsid w:val="000B4CC3"/>
    <w:rsid w:val="000B5567"/>
    <w:rsid w:val="000B5B5E"/>
    <w:rsid w:val="000B6320"/>
    <w:rsid w:val="000B64ED"/>
    <w:rsid w:val="000B6544"/>
    <w:rsid w:val="000B663A"/>
    <w:rsid w:val="000B6BF0"/>
    <w:rsid w:val="000C0BC4"/>
    <w:rsid w:val="000C1927"/>
    <w:rsid w:val="000C2351"/>
    <w:rsid w:val="000C25B1"/>
    <w:rsid w:val="000C2897"/>
    <w:rsid w:val="000C329A"/>
    <w:rsid w:val="000C3DDE"/>
    <w:rsid w:val="000C4AC4"/>
    <w:rsid w:val="000C6233"/>
    <w:rsid w:val="000C7333"/>
    <w:rsid w:val="000D0801"/>
    <w:rsid w:val="000D21B7"/>
    <w:rsid w:val="000D40F2"/>
    <w:rsid w:val="000D482B"/>
    <w:rsid w:val="000D4EE5"/>
    <w:rsid w:val="000D4F33"/>
    <w:rsid w:val="000D7BBE"/>
    <w:rsid w:val="000E0585"/>
    <w:rsid w:val="000E1FC4"/>
    <w:rsid w:val="000E205C"/>
    <w:rsid w:val="000F0355"/>
    <w:rsid w:val="000F07C8"/>
    <w:rsid w:val="000F2DCB"/>
    <w:rsid w:val="000F310E"/>
    <w:rsid w:val="000F3C2E"/>
    <w:rsid w:val="000F63B0"/>
    <w:rsid w:val="00101E07"/>
    <w:rsid w:val="00102481"/>
    <w:rsid w:val="0010338D"/>
    <w:rsid w:val="001048F8"/>
    <w:rsid w:val="00106481"/>
    <w:rsid w:val="0011067A"/>
    <w:rsid w:val="00112768"/>
    <w:rsid w:val="00112C9A"/>
    <w:rsid w:val="00113A4A"/>
    <w:rsid w:val="00113AA0"/>
    <w:rsid w:val="001144C4"/>
    <w:rsid w:val="00114AB5"/>
    <w:rsid w:val="00116190"/>
    <w:rsid w:val="001200BF"/>
    <w:rsid w:val="001205DB"/>
    <w:rsid w:val="00123185"/>
    <w:rsid w:val="00125B09"/>
    <w:rsid w:val="00130840"/>
    <w:rsid w:val="00130F17"/>
    <w:rsid w:val="001319C4"/>
    <w:rsid w:val="001325E3"/>
    <w:rsid w:val="00132783"/>
    <w:rsid w:val="001328B6"/>
    <w:rsid w:val="00132F57"/>
    <w:rsid w:val="00134896"/>
    <w:rsid w:val="00135ED5"/>
    <w:rsid w:val="0013666F"/>
    <w:rsid w:val="001366C0"/>
    <w:rsid w:val="00137807"/>
    <w:rsid w:val="001419C2"/>
    <w:rsid w:val="001420F0"/>
    <w:rsid w:val="00142D33"/>
    <w:rsid w:val="00143198"/>
    <w:rsid w:val="001451B5"/>
    <w:rsid w:val="00145250"/>
    <w:rsid w:val="00147E8A"/>
    <w:rsid w:val="00150B0D"/>
    <w:rsid w:val="0015107C"/>
    <w:rsid w:val="00152AB0"/>
    <w:rsid w:val="00152BC2"/>
    <w:rsid w:val="00152D06"/>
    <w:rsid w:val="0015323A"/>
    <w:rsid w:val="00153928"/>
    <w:rsid w:val="001547D1"/>
    <w:rsid w:val="00155E20"/>
    <w:rsid w:val="001579B5"/>
    <w:rsid w:val="001604BF"/>
    <w:rsid w:val="001609C8"/>
    <w:rsid w:val="00163A3A"/>
    <w:rsid w:val="00165305"/>
    <w:rsid w:val="00165DD2"/>
    <w:rsid w:val="00166604"/>
    <w:rsid w:val="00167098"/>
    <w:rsid w:val="001676A5"/>
    <w:rsid w:val="00173494"/>
    <w:rsid w:val="00173C26"/>
    <w:rsid w:val="00174B38"/>
    <w:rsid w:val="00175F85"/>
    <w:rsid w:val="00176A2F"/>
    <w:rsid w:val="00181CEF"/>
    <w:rsid w:val="00181F8F"/>
    <w:rsid w:val="001823B5"/>
    <w:rsid w:val="00183CAF"/>
    <w:rsid w:val="00184A19"/>
    <w:rsid w:val="001872ED"/>
    <w:rsid w:val="001901EC"/>
    <w:rsid w:val="0019030F"/>
    <w:rsid w:val="00191346"/>
    <w:rsid w:val="001916CB"/>
    <w:rsid w:val="00191B2D"/>
    <w:rsid w:val="001924B3"/>
    <w:rsid w:val="00193B11"/>
    <w:rsid w:val="001940C9"/>
    <w:rsid w:val="00194316"/>
    <w:rsid w:val="0019611D"/>
    <w:rsid w:val="001968A6"/>
    <w:rsid w:val="001A0A95"/>
    <w:rsid w:val="001A2581"/>
    <w:rsid w:val="001A32E4"/>
    <w:rsid w:val="001A43FE"/>
    <w:rsid w:val="001A44CD"/>
    <w:rsid w:val="001A4855"/>
    <w:rsid w:val="001A5633"/>
    <w:rsid w:val="001A6A3D"/>
    <w:rsid w:val="001B2AE0"/>
    <w:rsid w:val="001B2BA7"/>
    <w:rsid w:val="001B7CCB"/>
    <w:rsid w:val="001B7D97"/>
    <w:rsid w:val="001C04C9"/>
    <w:rsid w:val="001C0C6D"/>
    <w:rsid w:val="001C0F5B"/>
    <w:rsid w:val="001C3934"/>
    <w:rsid w:val="001C3EF9"/>
    <w:rsid w:val="001C4670"/>
    <w:rsid w:val="001C477C"/>
    <w:rsid w:val="001C5542"/>
    <w:rsid w:val="001D087D"/>
    <w:rsid w:val="001D39AF"/>
    <w:rsid w:val="001D6CCD"/>
    <w:rsid w:val="001D6DE8"/>
    <w:rsid w:val="001E46A4"/>
    <w:rsid w:val="001E4DC3"/>
    <w:rsid w:val="001E6C5F"/>
    <w:rsid w:val="001E7C71"/>
    <w:rsid w:val="001F01FC"/>
    <w:rsid w:val="001F076A"/>
    <w:rsid w:val="001F1078"/>
    <w:rsid w:val="001F310D"/>
    <w:rsid w:val="001F4228"/>
    <w:rsid w:val="001F550E"/>
    <w:rsid w:val="001F5EBD"/>
    <w:rsid w:val="001F607C"/>
    <w:rsid w:val="002002EF"/>
    <w:rsid w:val="00204210"/>
    <w:rsid w:val="0020443E"/>
    <w:rsid w:val="002072C8"/>
    <w:rsid w:val="00210515"/>
    <w:rsid w:val="002106F7"/>
    <w:rsid w:val="00211ED1"/>
    <w:rsid w:val="0021408E"/>
    <w:rsid w:val="002140FB"/>
    <w:rsid w:val="00216E33"/>
    <w:rsid w:val="00216F5F"/>
    <w:rsid w:val="00220379"/>
    <w:rsid w:val="00221E97"/>
    <w:rsid w:val="00222370"/>
    <w:rsid w:val="002234E6"/>
    <w:rsid w:val="00225420"/>
    <w:rsid w:val="00225ACE"/>
    <w:rsid w:val="00227896"/>
    <w:rsid w:val="002279E1"/>
    <w:rsid w:val="00231BBC"/>
    <w:rsid w:val="00231D6E"/>
    <w:rsid w:val="00232DC4"/>
    <w:rsid w:val="00233B36"/>
    <w:rsid w:val="00233E3B"/>
    <w:rsid w:val="0023575C"/>
    <w:rsid w:val="00236043"/>
    <w:rsid w:val="00237958"/>
    <w:rsid w:val="00242933"/>
    <w:rsid w:val="00243755"/>
    <w:rsid w:val="00243B79"/>
    <w:rsid w:val="00245781"/>
    <w:rsid w:val="002469E4"/>
    <w:rsid w:val="00247F5F"/>
    <w:rsid w:val="002504E1"/>
    <w:rsid w:val="002524E8"/>
    <w:rsid w:val="00252F3C"/>
    <w:rsid w:val="002569E1"/>
    <w:rsid w:val="00256B4A"/>
    <w:rsid w:val="00260F87"/>
    <w:rsid w:val="00260FF5"/>
    <w:rsid w:val="00261C62"/>
    <w:rsid w:val="00261C71"/>
    <w:rsid w:val="00262BE2"/>
    <w:rsid w:val="00262C61"/>
    <w:rsid w:val="0026731A"/>
    <w:rsid w:val="00267FD7"/>
    <w:rsid w:val="00270427"/>
    <w:rsid w:val="00270744"/>
    <w:rsid w:val="00271048"/>
    <w:rsid w:val="00271F16"/>
    <w:rsid w:val="00275AD1"/>
    <w:rsid w:val="002765B4"/>
    <w:rsid w:val="00277711"/>
    <w:rsid w:val="00277EAD"/>
    <w:rsid w:val="002823A4"/>
    <w:rsid w:val="00284E18"/>
    <w:rsid w:val="00285D44"/>
    <w:rsid w:val="00287F79"/>
    <w:rsid w:val="00290214"/>
    <w:rsid w:val="00290B68"/>
    <w:rsid w:val="0029189F"/>
    <w:rsid w:val="00291E5A"/>
    <w:rsid w:val="0029447D"/>
    <w:rsid w:val="002950BA"/>
    <w:rsid w:val="00295816"/>
    <w:rsid w:val="00296BB6"/>
    <w:rsid w:val="00297277"/>
    <w:rsid w:val="002973B6"/>
    <w:rsid w:val="00297F60"/>
    <w:rsid w:val="002A423F"/>
    <w:rsid w:val="002A6329"/>
    <w:rsid w:val="002A7193"/>
    <w:rsid w:val="002A77E0"/>
    <w:rsid w:val="002B0E1D"/>
    <w:rsid w:val="002B320D"/>
    <w:rsid w:val="002B33BF"/>
    <w:rsid w:val="002B3697"/>
    <w:rsid w:val="002B4360"/>
    <w:rsid w:val="002B4452"/>
    <w:rsid w:val="002B7B61"/>
    <w:rsid w:val="002C16B4"/>
    <w:rsid w:val="002C2D58"/>
    <w:rsid w:val="002C4970"/>
    <w:rsid w:val="002C696D"/>
    <w:rsid w:val="002C6992"/>
    <w:rsid w:val="002C6BE3"/>
    <w:rsid w:val="002D026C"/>
    <w:rsid w:val="002D32D2"/>
    <w:rsid w:val="002D3BDA"/>
    <w:rsid w:val="002D45C0"/>
    <w:rsid w:val="002D66D7"/>
    <w:rsid w:val="002D7B44"/>
    <w:rsid w:val="002E03E3"/>
    <w:rsid w:val="002E057E"/>
    <w:rsid w:val="002E2753"/>
    <w:rsid w:val="002E351A"/>
    <w:rsid w:val="002E51E6"/>
    <w:rsid w:val="002E6B4E"/>
    <w:rsid w:val="002E7110"/>
    <w:rsid w:val="002F12C2"/>
    <w:rsid w:val="002F15A3"/>
    <w:rsid w:val="002F1B52"/>
    <w:rsid w:val="002F4C86"/>
    <w:rsid w:val="002F6440"/>
    <w:rsid w:val="002F6C78"/>
    <w:rsid w:val="003010D3"/>
    <w:rsid w:val="0030152B"/>
    <w:rsid w:val="00301AAC"/>
    <w:rsid w:val="00302327"/>
    <w:rsid w:val="003032AA"/>
    <w:rsid w:val="00303476"/>
    <w:rsid w:val="00303615"/>
    <w:rsid w:val="003049FD"/>
    <w:rsid w:val="00305EDB"/>
    <w:rsid w:val="00306711"/>
    <w:rsid w:val="00306E80"/>
    <w:rsid w:val="00307126"/>
    <w:rsid w:val="0030797D"/>
    <w:rsid w:val="003128EA"/>
    <w:rsid w:val="00314A19"/>
    <w:rsid w:val="00315AC1"/>
    <w:rsid w:val="00322422"/>
    <w:rsid w:val="00322761"/>
    <w:rsid w:val="00322922"/>
    <w:rsid w:val="00323ECE"/>
    <w:rsid w:val="00324794"/>
    <w:rsid w:val="003268C3"/>
    <w:rsid w:val="00327142"/>
    <w:rsid w:val="00330304"/>
    <w:rsid w:val="00331EBB"/>
    <w:rsid w:val="003327CF"/>
    <w:rsid w:val="003335E6"/>
    <w:rsid w:val="00333A50"/>
    <w:rsid w:val="00335185"/>
    <w:rsid w:val="00335318"/>
    <w:rsid w:val="00340DB8"/>
    <w:rsid w:val="003411C6"/>
    <w:rsid w:val="0034244A"/>
    <w:rsid w:val="003424F0"/>
    <w:rsid w:val="003430D3"/>
    <w:rsid w:val="0034318B"/>
    <w:rsid w:val="00345EF1"/>
    <w:rsid w:val="00347753"/>
    <w:rsid w:val="00347A24"/>
    <w:rsid w:val="003504BA"/>
    <w:rsid w:val="00351158"/>
    <w:rsid w:val="003512CB"/>
    <w:rsid w:val="00354914"/>
    <w:rsid w:val="00356A16"/>
    <w:rsid w:val="00357974"/>
    <w:rsid w:val="00357CAF"/>
    <w:rsid w:val="003612A6"/>
    <w:rsid w:val="003613E5"/>
    <w:rsid w:val="00361E27"/>
    <w:rsid w:val="00363B6F"/>
    <w:rsid w:val="00363DBD"/>
    <w:rsid w:val="00365C8E"/>
    <w:rsid w:val="00370F25"/>
    <w:rsid w:val="0037208E"/>
    <w:rsid w:val="00372BFA"/>
    <w:rsid w:val="00374BF8"/>
    <w:rsid w:val="00375CFD"/>
    <w:rsid w:val="003760B2"/>
    <w:rsid w:val="00376F84"/>
    <w:rsid w:val="00380E6A"/>
    <w:rsid w:val="003816B5"/>
    <w:rsid w:val="00381BB9"/>
    <w:rsid w:val="00384F46"/>
    <w:rsid w:val="00386077"/>
    <w:rsid w:val="00386127"/>
    <w:rsid w:val="00386B38"/>
    <w:rsid w:val="00387DA6"/>
    <w:rsid w:val="00390310"/>
    <w:rsid w:val="00390E00"/>
    <w:rsid w:val="00391996"/>
    <w:rsid w:val="0039291E"/>
    <w:rsid w:val="00392939"/>
    <w:rsid w:val="00393AC8"/>
    <w:rsid w:val="00394272"/>
    <w:rsid w:val="003973FF"/>
    <w:rsid w:val="00397A8A"/>
    <w:rsid w:val="003A0BB4"/>
    <w:rsid w:val="003A0F7C"/>
    <w:rsid w:val="003A11E1"/>
    <w:rsid w:val="003A1C39"/>
    <w:rsid w:val="003A69C2"/>
    <w:rsid w:val="003A7286"/>
    <w:rsid w:val="003B0A6A"/>
    <w:rsid w:val="003B243A"/>
    <w:rsid w:val="003B24DD"/>
    <w:rsid w:val="003B2750"/>
    <w:rsid w:val="003B3310"/>
    <w:rsid w:val="003B4B8A"/>
    <w:rsid w:val="003B59DC"/>
    <w:rsid w:val="003B5DE7"/>
    <w:rsid w:val="003B6175"/>
    <w:rsid w:val="003C1A8B"/>
    <w:rsid w:val="003C4010"/>
    <w:rsid w:val="003D0BC6"/>
    <w:rsid w:val="003D0C7A"/>
    <w:rsid w:val="003D1193"/>
    <w:rsid w:val="003D3345"/>
    <w:rsid w:val="003D4253"/>
    <w:rsid w:val="003D4813"/>
    <w:rsid w:val="003D4C6E"/>
    <w:rsid w:val="003D587A"/>
    <w:rsid w:val="003D6AA0"/>
    <w:rsid w:val="003E1025"/>
    <w:rsid w:val="003E175A"/>
    <w:rsid w:val="003E3864"/>
    <w:rsid w:val="003E3985"/>
    <w:rsid w:val="003E5169"/>
    <w:rsid w:val="003E54EB"/>
    <w:rsid w:val="003E6076"/>
    <w:rsid w:val="003E624A"/>
    <w:rsid w:val="003E6E17"/>
    <w:rsid w:val="003F07EB"/>
    <w:rsid w:val="003F1527"/>
    <w:rsid w:val="003F223C"/>
    <w:rsid w:val="003F2391"/>
    <w:rsid w:val="003F25FE"/>
    <w:rsid w:val="003F2DFE"/>
    <w:rsid w:val="003F3363"/>
    <w:rsid w:val="003F35F5"/>
    <w:rsid w:val="003F3876"/>
    <w:rsid w:val="003F4C5B"/>
    <w:rsid w:val="003F5151"/>
    <w:rsid w:val="003F57D1"/>
    <w:rsid w:val="003F5E41"/>
    <w:rsid w:val="003F77D5"/>
    <w:rsid w:val="00401386"/>
    <w:rsid w:val="004014CD"/>
    <w:rsid w:val="004016FE"/>
    <w:rsid w:val="00402E29"/>
    <w:rsid w:val="00403C1F"/>
    <w:rsid w:val="00404241"/>
    <w:rsid w:val="00404472"/>
    <w:rsid w:val="00404B1F"/>
    <w:rsid w:val="00404DA0"/>
    <w:rsid w:val="00405FC5"/>
    <w:rsid w:val="004064F7"/>
    <w:rsid w:val="00407D28"/>
    <w:rsid w:val="00413483"/>
    <w:rsid w:val="00415C12"/>
    <w:rsid w:val="00417198"/>
    <w:rsid w:val="00417479"/>
    <w:rsid w:val="00422A66"/>
    <w:rsid w:val="00425521"/>
    <w:rsid w:val="0043069C"/>
    <w:rsid w:val="00431C17"/>
    <w:rsid w:val="004326AD"/>
    <w:rsid w:val="0043322D"/>
    <w:rsid w:val="004339FF"/>
    <w:rsid w:val="004340E5"/>
    <w:rsid w:val="00436AA9"/>
    <w:rsid w:val="0044186F"/>
    <w:rsid w:val="004426E1"/>
    <w:rsid w:val="00442A4F"/>
    <w:rsid w:val="00443B53"/>
    <w:rsid w:val="00445AA1"/>
    <w:rsid w:val="00450A76"/>
    <w:rsid w:val="00450AEA"/>
    <w:rsid w:val="00451B6D"/>
    <w:rsid w:val="00453E40"/>
    <w:rsid w:val="00453E8D"/>
    <w:rsid w:val="00454F16"/>
    <w:rsid w:val="0045704A"/>
    <w:rsid w:val="00460122"/>
    <w:rsid w:val="00460BB3"/>
    <w:rsid w:val="004618D9"/>
    <w:rsid w:val="00461F34"/>
    <w:rsid w:val="004624E3"/>
    <w:rsid w:val="00462FD0"/>
    <w:rsid w:val="00465977"/>
    <w:rsid w:val="00465C70"/>
    <w:rsid w:val="00465E15"/>
    <w:rsid w:val="004676B4"/>
    <w:rsid w:val="0047081D"/>
    <w:rsid w:val="00475608"/>
    <w:rsid w:val="00475F05"/>
    <w:rsid w:val="0047726F"/>
    <w:rsid w:val="00482F30"/>
    <w:rsid w:val="00483572"/>
    <w:rsid w:val="004844CF"/>
    <w:rsid w:val="00486A85"/>
    <w:rsid w:val="00491148"/>
    <w:rsid w:val="00491218"/>
    <w:rsid w:val="00493227"/>
    <w:rsid w:val="004932D0"/>
    <w:rsid w:val="00494EDC"/>
    <w:rsid w:val="004952C8"/>
    <w:rsid w:val="004A158D"/>
    <w:rsid w:val="004A67B3"/>
    <w:rsid w:val="004A6886"/>
    <w:rsid w:val="004B0552"/>
    <w:rsid w:val="004B2B93"/>
    <w:rsid w:val="004B303E"/>
    <w:rsid w:val="004B3565"/>
    <w:rsid w:val="004B3FAA"/>
    <w:rsid w:val="004B49AF"/>
    <w:rsid w:val="004B4CE7"/>
    <w:rsid w:val="004B58CE"/>
    <w:rsid w:val="004B5D73"/>
    <w:rsid w:val="004B6DA3"/>
    <w:rsid w:val="004B78A9"/>
    <w:rsid w:val="004C1170"/>
    <w:rsid w:val="004C155B"/>
    <w:rsid w:val="004C3E5A"/>
    <w:rsid w:val="004C4D8B"/>
    <w:rsid w:val="004C5732"/>
    <w:rsid w:val="004C642F"/>
    <w:rsid w:val="004C6B0A"/>
    <w:rsid w:val="004D209E"/>
    <w:rsid w:val="004D27D4"/>
    <w:rsid w:val="004D3275"/>
    <w:rsid w:val="004E0B20"/>
    <w:rsid w:val="004E0FE2"/>
    <w:rsid w:val="004E31FA"/>
    <w:rsid w:val="004E47BB"/>
    <w:rsid w:val="004E4FE6"/>
    <w:rsid w:val="004E5999"/>
    <w:rsid w:val="004E5AC8"/>
    <w:rsid w:val="004E699B"/>
    <w:rsid w:val="004E6E0F"/>
    <w:rsid w:val="004F5C0E"/>
    <w:rsid w:val="004F6DA9"/>
    <w:rsid w:val="00500CE9"/>
    <w:rsid w:val="00501E34"/>
    <w:rsid w:val="0050238A"/>
    <w:rsid w:val="00502643"/>
    <w:rsid w:val="00502987"/>
    <w:rsid w:val="00502EFC"/>
    <w:rsid w:val="00503D4B"/>
    <w:rsid w:val="00504AEF"/>
    <w:rsid w:val="005053FD"/>
    <w:rsid w:val="0050549B"/>
    <w:rsid w:val="00506B20"/>
    <w:rsid w:val="00507D68"/>
    <w:rsid w:val="00510763"/>
    <w:rsid w:val="005114F2"/>
    <w:rsid w:val="005115DA"/>
    <w:rsid w:val="005124A0"/>
    <w:rsid w:val="00513359"/>
    <w:rsid w:val="0051455C"/>
    <w:rsid w:val="00516E0B"/>
    <w:rsid w:val="005178CA"/>
    <w:rsid w:val="005200C8"/>
    <w:rsid w:val="005211E6"/>
    <w:rsid w:val="00521916"/>
    <w:rsid w:val="00526899"/>
    <w:rsid w:val="005271B6"/>
    <w:rsid w:val="0052765D"/>
    <w:rsid w:val="00527731"/>
    <w:rsid w:val="00532A93"/>
    <w:rsid w:val="00535D7E"/>
    <w:rsid w:val="005363F1"/>
    <w:rsid w:val="005372F7"/>
    <w:rsid w:val="005378BB"/>
    <w:rsid w:val="005404E5"/>
    <w:rsid w:val="00542667"/>
    <w:rsid w:val="0054377B"/>
    <w:rsid w:val="00544B92"/>
    <w:rsid w:val="00545A8C"/>
    <w:rsid w:val="00550DDB"/>
    <w:rsid w:val="005516EC"/>
    <w:rsid w:val="00551AAD"/>
    <w:rsid w:val="00552139"/>
    <w:rsid w:val="00554D3B"/>
    <w:rsid w:val="00555557"/>
    <w:rsid w:val="005568FB"/>
    <w:rsid w:val="00561070"/>
    <w:rsid w:val="0056225D"/>
    <w:rsid w:val="00563B45"/>
    <w:rsid w:val="00564FC5"/>
    <w:rsid w:val="00567BF1"/>
    <w:rsid w:val="0057080D"/>
    <w:rsid w:val="0057099B"/>
    <w:rsid w:val="00570BA7"/>
    <w:rsid w:val="005711F5"/>
    <w:rsid w:val="005713C5"/>
    <w:rsid w:val="0057141F"/>
    <w:rsid w:val="00571B4E"/>
    <w:rsid w:val="00572569"/>
    <w:rsid w:val="00572A42"/>
    <w:rsid w:val="00573E61"/>
    <w:rsid w:val="00575322"/>
    <w:rsid w:val="0057542B"/>
    <w:rsid w:val="00577C4B"/>
    <w:rsid w:val="00585298"/>
    <w:rsid w:val="005900C1"/>
    <w:rsid w:val="0059033A"/>
    <w:rsid w:val="00592417"/>
    <w:rsid w:val="0059323E"/>
    <w:rsid w:val="00593E12"/>
    <w:rsid w:val="00596224"/>
    <w:rsid w:val="0059769D"/>
    <w:rsid w:val="005A05EF"/>
    <w:rsid w:val="005A1210"/>
    <w:rsid w:val="005A16E7"/>
    <w:rsid w:val="005A31C2"/>
    <w:rsid w:val="005A3C9B"/>
    <w:rsid w:val="005A4374"/>
    <w:rsid w:val="005A44D7"/>
    <w:rsid w:val="005A7948"/>
    <w:rsid w:val="005B0156"/>
    <w:rsid w:val="005B07FF"/>
    <w:rsid w:val="005B0CBC"/>
    <w:rsid w:val="005B0D0B"/>
    <w:rsid w:val="005B199B"/>
    <w:rsid w:val="005B40B7"/>
    <w:rsid w:val="005B4936"/>
    <w:rsid w:val="005B52D8"/>
    <w:rsid w:val="005B74FE"/>
    <w:rsid w:val="005B7FB8"/>
    <w:rsid w:val="005C0C21"/>
    <w:rsid w:val="005C0C49"/>
    <w:rsid w:val="005C1070"/>
    <w:rsid w:val="005C14BB"/>
    <w:rsid w:val="005C1A0F"/>
    <w:rsid w:val="005C1BA7"/>
    <w:rsid w:val="005C2C1E"/>
    <w:rsid w:val="005C5518"/>
    <w:rsid w:val="005C6B52"/>
    <w:rsid w:val="005C71A9"/>
    <w:rsid w:val="005C7D1E"/>
    <w:rsid w:val="005C7E53"/>
    <w:rsid w:val="005D05EB"/>
    <w:rsid w:val="005D2661"/>
    <w:rsid w:val="005D2C9F"/>
    <w:rsid w:val="005D4BDE"/>
    <w:rsid w:val="005D7D36"/>
    <w:rsid w:val="005E198D"/>
    <w:rsid w:val="005E1D4F"/>
    <w:rsid w:val="005E3277"/>
    <w:rsid w:val="005E489A"/>
    <w:rsid w:val="005E5CB8"/>
    <w:rsid w:val="005E60A0"/>
    <w:rsid w:val="005E60B0"/>
    <w:rsid w:val="005E64CA"/>
    <w:rsid w:val="005E675A"/>
    <w:rsid w:val="005E704A"/>
    <w:rsid w:val="005F0032"/>
    <w:rsid w:val="005F34A2"/>
    <w:rsid w:val="005F42E5"/>
    <w:rsid w:val="005F4629"/>
    <w:rsid w:val="005F593D"/>
    <w:rsid w:val="005F7ABB"/>
    <w:rsid w:val="00601151"/>
    <w:rsid w:val="00602343"/>
    <w:rsid w:val="006030F2"/>
    <w:rsid w:val="00603B85"/>
    <w:rsid w:val="00603BCA"/>
    <w:rsid w:val="00604274"/>
    <w:rsid w:val="006048C3"/>
    <w:rsid w:val="00605A73"/>
    <w:rsid w:val="00605BF2"/>
    <w:rsid w:val="00606AEA"/>
    <w:rsid w:val="00606B2B"/>
    <w:rsid w:val="0060794E"/>
    <w:rsid w:val="00611344"/>
    <w:rsid w:val="00611CA6"/>
    <w:rsid w:val="006148EE"/>
    <w:rsid w:val="00614DBA"/>
    <w:rsid w:val="00615AD7"/>
    <w:rsid w:val="00616EF9"/>
    <w:rsid w:val="00620BE4"/>
    <w:rsid w:val="00620F9B"/>
    <w:rsid w:val="006220F6"/>
    <w:rsid w:val="00622668"/>
    <w:rsid w:val="00622F65"/>
    <w:rsid w:val="006261F3"/>
    <w:rsid w:val="00630077"/>
    <w:rsid w:val="00632858"/>
    <w:rsid w:val="0063356C"/>
    <w:rsid w:val="00633BF6"/>
    <w:rsid w:val="00634D33"/>
    <w:rsid w:val="00634D71"/>
    <w:rsid w:val="00635147"/>
    <w:rsid w:val="0063638A"/>
    <w:rsid w:val="00636718"/>
    <w:rsid w:val="00637E3D"/>
    <w:rsid w:val="00640846"/>
    <w:rsid w:val="00641046"/>
    <w:rsid w:val="0064172B"/>
    <w:rsid w:val="00641C75"/>
    <w:rsid w:val="0064256A"/>
    <w:rsid w:val="00643257"/>
    <w:rsid w:val="00644045"/>
    <w:rsid w:val="0064435D"/>
    <w:rsid w:val="006445C3"/>
    <w:rsid w:val="00645C11"/>
    <w:rsid w:val="0064701F"/>
    <w:rsid w:val="0064747E"/>
    <w:rsid w:val="0065019F"/>
    <w:rsid w:val="0065109B"/>
    <w:rsid w:val="006520BC"/>
    <w:rsid w:val="00655526"/>
    <w:rsid w:val="0066295A"/>
    <w:rsid w:val="00663D65"/>
    <w:rsid w:val="00666435"/>
    <w:rsid w:val="00666E3A"/>
    <w:rsid w:val="00670782"/>
    <w:rsid w:val="00670DAC"/>
    <w:rsid w:val="00671C5E"/>
    <w:rsid w:val="006738EF"/>
    <w:rsid w:val="006759D7"/>
    <w:rsid w:val="00675DF5"/>
    <w:rsid w:val="00675FE5"/>
    <w:rsid w:val="00677681"/>
    <w:rsid w:val="00681984"/>
    <w:rsid w:val="0068241C"/>
    <w:rsid w:val="00683751"/>
    <w:rsid w:val="00685F1D"/>
    <w:rsid w:val="0068745B"/>
    <w:rsid w:val="0069026D"/>
    <w:rsid w:val="006912A1"/>
    <w:rsid w:val="00691817"/>
    <w:rsid w:val="0069248A"/>
    <w:rsid w:val="006926A1"/>
    <w:rsid w:val="00692C6B"/>
    <w:rsid w:val="00692C73"/>
    <w:rsid w:val="0069476C"/>
    <w:rsid w:val="00694FE9"/>
    <w:rsid w:val="00696495"/>
    <w:rsid w:val="006A142C"/>
    <w:rsid w:val="006A2B0C"/>
    <w:rsid w:val="006A5C44"/>
    <w:rsid w:val="006B2250"/>
    <w:rsid w:val="006B3873"/>
    <w:rsid w:val="006B43FB"/>
    <w:rsid w:val="006B46F8"/>
    <w:rsid w:val="006B5CAD"/>
    <w:rsid w:val="006C0F68"/>
    <w:rsid w:val="006C1F07"/>
    <w:rsid w:val="006C2105"/>
    <w:rsid w:val="006C2645"/>
    <w:rsid w:val="006C281D"/>
    <w:rsid w:val="006C2CF9"/>
    <w:rsid w:val="006C2E7A"/>
    <w:rsid w:val="006C3A27"/>
    <w:rsid w:val="006C492D"/>
    <w:rsid w:val="006C7B1F"/>
    <w:rsid w:val="006C7E48"/>
    <w:rsid w:val="006D070E"/>
    <w:rsid w:val="006D3A0F"/>
    <w:rsid w:val="006D487A"/>
    <w:rsid w:val="006D4ECB"/>
    <w:rsid w:val="006D4F73"/>
    <w:rsid w:val="006E021F"/>
    <w:rsid w:val="006E0986"/>
    <w:rsid w:val="006E1BC6"/>
    <w:rsid w:val="006E1F69"/>
    <w:rsid w:val="006E2B7B"/>
    <w:rsid w:val="006E32D1"/>
    <w:rsid w:val="006E3A90"/>
    <w:rsid w:val="006E3BBC"/>
    <w:rsid w:val="006E3F88"/>
    <w:rsid w:val="006E4607"/>
    <w:rsid w:val="006E4C93"/>
    <w:rsid w:val="006E55DC"/>
    <w:rsid w:val="006E5F4E"/>
    <w:rsid w:val="006F1C94"/>
    <w:rsid w:val="006F310E"/>
    <w:rsid w:val="006F3252"/>
    <w:rsid w:val="006F6577"/>
    <w:rsid w:val="007001FA"/>
    <w:rsid w:val="0070197B"/>
    <w:rsid w:val="00702AFB"/>
    <w:rsid w:val="00704776"/>
    <w:rsid w:val="0071033B"/>
    <w:rsid w:val="00710CE3"/>
    <w:rsid w:val="00711DED"/>
    <w:rsid w:val="00712288"/>
    <w:rsid w:val="00712A43"/>
    <w:rsid w:val="00712DD7"/>
    <w:rsid w:val="00715EDF"/>
    <w:rsid w:val="007205ED"/>
    <w:rsid w:val="00720E3A"/>
    <w:rsid w:val="00723346"/>
    <w:rsid w:val="007235F6"/>
    <w:rsid w:val="007261E8"/>
    <w:rsid w:val="00726BC2"/>
    <w:rsid w:val="007301EA"/>
    <w:rsid w:val="007304E4"/>
    <w:rsid w:val="00732637"/>
    <w:rsid w:val="00732721"/>
    <w:rsid w:val="00732C37"/>
    <w:rsid w:val="00733254"/>
    <w:rsid w:val="00734058"/>
    <w:rsid w:val="00736661"/>
    <w:rsid w:val="007379F4"/>
    <w:rsid w:val="00737DE8"/>
    <w:rsid w:val="00740D6A"/>
    <w:rsid w:val="00742514"/>
    <w:rsid w:val="00742FD5"/>
    <w:rsid w:val="00743CB6"/>
    <w:rsid w:val="00743F64"/>
    <w:rsid w:val="007442AB"/>
    <w:rsid w:val="00745429"/>
    <w:rsid w:val="00745E3C"/>
    <w:rsid w:val="00745E7A"/>
    <w:rsid w:val="00746B14"/>
    <w:rsid w:val="00747C6E"/>
    <w:rsid w:val="00751EA3"/>
    <w:rsid w:val="0075278C"/>
    <w:rsid w:val="00752EF4"/>
    <w:rsid w:val="00752F60"/>
    <w:rsid w:val="00755596"/>
    <w:rsid w:val="00755A0D"/>
    <w:rsid w:val="007561E5"/>
    <w:rsid w:val="00756EB7"/>
    <w:rsid w:val="00761FD2"/>
    <w:rsid w:val="007628E7"/>
    <w:rsid w:val="00763089"/>
    <w:rsid w:val="0076420C"/>
    <w:rsid w:val="00767350"/>
    <w:rsid w:val="0077395D"/>
    <w:rsid w:val="007746C4"/>
    <w:rsid w:val="0077521E"/>
    <w:rsid w:val="0077526E"/>
    <w:rsid w:val="0077766D"/>
    <w:rsid w:val="00777768"/>
    <w:rsid w:val="00780034"/>
    <w:rsid w:val="00780E6D"/>
    <w:rsid w:val="00781201"/>
    <w:rsid w:val="007813DE"/>
    <w:rsid w:val="00781C8C"/>
    <w:rsid w:val="0078248D"/>
    <w:rsid w:val="007840E9"/>
    <w:rsid w:val="007858C3"/>
    <w:rsid w:val="00786DF1"/>
    <w:rsid w:val="00786E46"/>
    <w:rsid w:val="0078714D"/>
    <w:rsid w:val="007915BE"/>
    <w:rsid w:val="00791F7B"/>
    <w:rsid w:val="00794E7B"/>
    <w:rsid w:val="00796202"/>
    <w:rsid w:val="00797356"/>
    <w:rsid w:val="0079755E"/>
    <w:rsid w:val="007A0204"/>
    <w:rsid w:val="007A0CAB"/>
    <w:rsid w:val="007A43C3"/>
    <w:rsid w:val="007A5A36"/>
    <w:rsid w:val="007A5E64"/>
    <w:rsid w:val="007A6BF6"/>
    <w:rsid w:val="007A7393"/>
    <w:rsid w:val="007A76FA"/>
    <w:rsid w:val="007B4945"/>
    <w:rsid w:val="007B4A98"/>
    <w:rsid w:val="007B51DA"/>
    <w:rsid w:val="007B6F1E"/>
    <w:rsid w:val="007B7C7F"/>
    <w:rsid w:val="007C0531"/>
    <w:rsid w:val="007C09AB"/>
    <w:rsid w:val="007C328D"/>
    <w:rsid w:val="007C7516"/>
    <w:rsid w:val="007C7B90"/>
    <w:rsid w:val="007D2B49"/>
    <w:rsid w:val="007D41F4"/>
    <w:rsid w:val="007D4DCF"/>
    <w:rsid w:val="007E040F"/>
    <w:rsid w:val="007E1C62"/>
    <w:rsid w:val="007E441B"/>
    <w:rsid w:val="007E5342"/>
    <w:rsid w:val="007E6910"/>
    <w:rsid w:val="007F10CC"/>
    <w:rsid w:val="007F4360"/>
    <w:rsid w:val="007F4EBB"/>
    <w:rsid w:val="007F5A3D"/>
    <w:rsid w:val="007F61A8"/>
    <w:rsid w:val="007F6868"/>
    <w:rsid w:val="007F771C"/>
    <w:rsid w:val="0080112B"/>
    <w:rsid w:val="0080146B"/>
    <w:rsid w:val="00801AAD"/>
    <w:rsid w:val="00802EE2"/>
    <w:rsid w:val="00802F73"/>
    <w:rsid w:val="00805365"/>
    <w:rsid w:val="0080551A"/>
    <w:rsid w:val="00807203"/>
    <w:rsid w:val="00810084"/>
    <w:rsid w:val="00810CFB"/>
    <w:rsid w:val="00811284"/>
    <w:rsid w:val="00811C40"/>
    <w:rsid w:val="0081323E"/>
    <w:rsid w:val="00813D20"/>
    <w:rsid w:val="008142D9"/>
    <w:rsid w:val="00814AA6"/>
    <w:rsid w:val="00814BF7"/>
    <w:rsid w:val="008154F1"/>
    <w:rsid w:val="00816134"/>
    <w:rsid w:val="008208BC"/>
    <w:rsid w:val="00822609"/>
    <w:rsid w:val="0082348A"/>
    <w:rsid w:val="0082683C"/>
    <w:rsid w:val="008279B1"/>
    <w:rsid w:val="0083152B"/>
    <w:rsid w:val="008322FA"/>
    <w:rsid w:val="00832A86"/>
    <w:rsid w:val="00832F86"/>
    <w:rsid w:val="00833592"/>
    <w:rsid w:val="00833ADF"/>
    <w:rsid w:val="00833AE7"/>
    <w:rsid w:val="0083481E"/>
    <w:rsid w:val="00834AD3"/>
    <w:rsid w:val="008355BB"/>
    <w:rsid w:val="008371CC"/>
    <w:rsid w:val="00837258"/>
    <w:rsid w:val="00837B30"/>
    <w:rsid w:val="0084032E"/>
    <w:rsid w:val="00840461"/>
    <w:rsid w:val="00840924"/>
    <w:rsid w:val="008410D2"/>
    <w:rsid w:val="00843300"/>
    <w:rsid w:val="0084498A"/>
    <w:rsid w:val="00844FD1"/>
    <w:rsid w:val="0084552B"/>
    <w:rsid w:val="008474B1"/>
    <w:rsid w:val="00847B41"/>
    <w:rsid w:val="00852169"/>
    <w:rsid w:val="00853943"/>
    <w:rsid w:val="00853FCE"/>
    <w:rsid w:val="00855442"/>
    <w:rsid w:val="008567C3"/>
    <w:rsid w:val="00857263"/>
    <w:rsid w:val="00860CA6"/>
    <w:rsid w:val="008618AE"/>
    <w:rsid w:val="00863258"/>
    <w:rsid w:val="00863F71"/>
    <w:rsid w:val="00864DCF"/>
    <w:rsid w:val="00864F08"/>
    <w:rsid w:val="00866967"/>
    <w:rsid w:val="00866C7C"/>
    <w:rsid w:val="00867E7D"/>
    <w:rsid w:val="00870D6B"/>
    <w:rsid w:val="00871FAA"/>
    <w:rsid w:val="008722DE"/>
    <w:rsid w:val="00874F76"/>
    <w:rsid w:val="00875114"/>
    <w:rsid w:val="00880099"/>
    <w:rsid w:val="00880803"/>
    <w:rsid w:val="00880D89"/>
    <w:rsid w:val="008832F5"/>
    <w:rsid w:val="00883765"/>
    <w:rsid w:val="00884E06"/>
    <w:rsid w:val="00885406"/>
    <w:rsid w:val="008854F2"/>
    <w:rsid w:val="008856C8"/>
    <w:rsid w:val="008867C9"/>
    <w:rsid w:val="00891D7C"/>
    <w:rsid w:val="0089312D"/>
    <w:rsid w:val="0089316E"/>
    <w:rsid w:val="00894EC9"/>
    <w:rsid w:val="00895979"/>
    <w:rsid w:val="008A0689"/>
    <w:rsid w:val="008A1408"/>
    <w:rsid w:val="008A1665"/>
    <w:rsid w:val="008A1F76"/>
    <w:rsid w:val="008A334F"/>
    <w:rsid w:val="008A353E"/>
    <w:rsid w:val="008A3567"/>
    <w:rsid w:val="008A35FA"/>
    <w:rsid w:val="008A4B49"/>
    <w:rsid w:val="008A501A"/>
    <w:rsid w:val="008A6ABC"/>
    <w:rsid w:val="008A72FB"/>
    <w:rsid w:val="008A77ED"/>
    <w:rsid w:val="008B0F54"/>
    <w:rsid w:val="008B371F"/>
    <w:rsid w:val="008B3DCC"/>
    <w:rsid w:val="008B4CA9"/>
    <w:rsid w:val="008B6E40"/>
    <w:rsid w:val="008B74A9"/>
    <w:rsid w:val="008C22A2"/>
    <w:rsid w:val="008C3BE5"/>
    <w:rsid w:val="008C3F07"/>
    <w:rsid w:val="008C4798"/>
    <w:rsid w:val="008C4FAD"/>
    <w:rsid w:val="008D2C2E"/>
    <w:rsid w:val="008E00F6"/>
    <w:rsid w:val="008E12E5"/>
    <w:rsid w:val="008E1F04"/>
    <w:rsid w:val="008E22CF"/>
    <w:rsid w:val="008E35C8"/>
    <w:rsid w:val="008F06F2"/>
    <w:rsid w:val="008F0F0E"/>
    <w:rsid w:val="008F1288"/>
    <w:rsid w:val="008F27B1"/>
    <w:rsid w:val="008F2863"/>
    <w:rsid w:val="008F38D6"/>
    <w:rsid w:val="008F5707"/>
    <w:rsid w:val="008F570A"/>
    <w:rsid w:val="008F57B7"/>
    <w:rsid w:val="008F6B22"/>
    <w:rsid w:val="008F76AA"/>
    <w:rsid w:val="0090089F"/>
    <w:rsid w:val="00901FA6"/>
    <w:rsid w:val="009028E6"/>
    <w:rsid w:val="00904784"/>
    <w:rsid w:val="00904F4A"/>
    <w:rsid w:val="0090717A"/>
    <w:rsid w:val="00907182"/>
    <w:rsid w:val="00910327"/>
    <w:rsid w:val="00910CB9"/>
    <w:rsid w:val="009134AF"/>
    <w:rsid w:val="00913CF9"/>
    <w:rsid w:val="009147BC"/>
    <w:rsid w:val="00915253"/>
    <w:rsid w:val="0091545C"/>
    <w:rsid w:val="00915D9F"/>
    <w:rsid w:val="0091616F"/>
    <w:rsid w:val="0091690A"/>
    <w:rsid w:val="00921DA0"/>
    <w:rsid w:val="00922468"/>
    <w:rsid w:val="0092251D"/>
    <w:rsid w:val="009266C9"/>
    <w:rsid w:val="00931C7B"/>
    <w:rsid w:val="009330DB"/>
    <w:rsid w:val="009344C8"/>
    <w:rsid w:val="009348DA"/>
    <w:rsid w:val="009358D1"/>
    <w:rsid w:val="009360BA"/>
    <w:rsid w:val="009360D5"/>
    <w:rsid w:val="00936149"/>
    <w:rsid w:val="009401D1"/>
    <w:rsid w:val="009445D3"/>
    <w:rsid w:val="0094521B"/>
    <w:rsid w:val="009455E1"/>
    <w:rsid w:val="0094591C"/>
    <w:rsid w:val="00945B33"/>
    <w:rsid w:val="0094667C"/>
    <w:rsid w:val="009506FB"/>
    <w:rsid w:val="00952622"/>
    <w:rsid w:val="0095557B"/>
    <w:rsid w:val="009557A8"/>
    <w:rsid w:val="009570D0"/>
    <w:rsid w:val="00960C37"/>
    <w:rsid w:val="00961394"/>
    <w:rsid w:val="00961A15"/>
    <w:rsid w:val="00961C8E"/>
    <w:rsid w:val="00963C9A"/>
    <w:rsid w:val="00964B39"/>
    <w:rsid w:val="00964E00"/>
    <w:rsid w:val="00966821"/>
    <w:rsid w:val="00967633"/>
    <w:rsid w:val="00967793"/>
    <w:rsid w:val="009704CC"/>
    <w:rsid w:val="00970725"/>
    <w:rsid w:val="00970A5D"/>
    <w:rsid w:val="00971954"/>
    <w:rsid w:val="00971D02"/>
    <w:rsid w:val="00971EDC"/>
    <w:rsid w:val="00972810"/>
    <w:rsid w:val="0097597B"/>
    <w:rsid w:val="00980F84"/>
    <w:rsid w:val="00981F20"/>
    <w:rsid w:val="0098267E"/>
    <w:rsid w:val="00983C89"/>
    <w:rsid w:val="0098449B"/>
    <w:rsid w:val="00984EE5"/>
    <w:rsid w:val="00986B3A"/>
    <w:rsid w:val="00987596"/>
    <w:rsid w:val="009877F7"/>
    <w:rsid w:val="00987F7C"/>
    <w:rsid w:val="00990286"/>
    <w:rsid w:val="00990EED"/>
    <w:rsid w:val="009915FB"/>
    <w:rsid w:val="00992C2C"/>
    <w:rsid w:val="00993F65"/>
    <w:rsid w:val="00996508"/>
    <w:rsid w:val="00997B64"/>
    <w:rsid w:val="009A00D1"/>
    <w:rsid w:val="009A05DB"/>
    <w:rsid w:val="009A0999"/>
    <w:rsid w:val="009A3A44"/>
    <w:rsid w:val="009A5469"/>
    <w:rsid w:val="009A65FD"/>
    <w:rsid w:val="009A78F7"/>
    <w:rsid w:val="009B04D8"/>
    <w:rsid w:val="009B10A5"/>
    <w:rsid w:val="009B15EB"/>
    <w:rsid w:val="009B19E2"/>
    <w:rsid w:val="009B2947"/>
    <w:rsid w:val="009B4917"/>
    <w:rsid w:val="009B4E82"/>
    <w:rsid w:val="009B5E48"/>
    <w:rsid w:val="009B5FD0"/>
    <w:rsid w:val="009C0905"/>
    <w:rsid w:val="009C14F0"/>
    <w:rsid w:val="009C28EC"/>
    <w:rsid w:val="009C3120"/>
    <w:rsid w:val="009C32E5"/>
    <w:rsid w:val="009C40FA"/>
    <w:rsid w:val="009C41B4"/>
    <w:rsid w:val="009C598A"/>
    <w:rsid w:val="009C5B80"/>
    <w:rsid w:val="009C62A8"/>
    <w:rsid w:val="009C7CF5"/>
    <w:rsid w:val="009D0904"/>
    <w:rsid w:val="009D0D01"/>
    <w:rsid w:val="009D4713"/>
    <w:rsid w:val="009D516B"/>
    <w:rsid w:val="009D5287"/>
    <w:rsid w:val="009D77A8"/>
    <w:rsid w:val="009E06F0"/>
    <w:rsid w:val="009E2968"/>
    <w:rsid w:val="009E31F6"/>
    <w:rsid w:val="009E3AF9"/>
    <w:rsid w:val="009E5B41"/>
    <w:rsid w:val="009E710C"/>
    <w:rsid w:val="009F3B42"/>
    <w:rsid w:val="009F3CE1"/>
    <w:rsid w:val="009F5999"/>
    <w:rsid w:val="00A00FB5"/>
    <w:rsid w:val="00A01049"/>
    <w:rsid w:val="00A016BF"/>
    <w:rsid w:val="00A0224D"/>
    <w:rsid w:val="00A02290"/>
    <w:rsid w:val="00A03B75"/>
    <w:rsid w:val="00A03F95"/>
    <w:rsid w:val="00A05525"/>
    <w:rsid w:val="00A078FD"/>
    <w:rsid w:val="00A10F7D"/>
    <w:rsid w:val="00A11F4D"/>
    <w:rsid w:val="00A13F3E"/>
    <w:rsid w:val="00A17C53"/>
    <w:rsid w:val="00A2118A"/>
    <w:rsid w:val="00A22FD3"/>
    <w:rsid w:val="00A23275"/>
    <w:rsid w:val="00A25148"/>
    <w:rsid w:val="00A27121"/>
    <w:rsid w:val="00A271E1"/>
    <w:rsid w:val="00A306AC"/>
    <w:rsid w:val="00A3084A"/>
    <w:rsid w:val="00A31049"/>
    <w:rsid w:val="00A31071"/>
    <w:rsid w:val="00A32368"/>
    <w:rsid w:val="00A32894"/>
    <w:rsid w:val="00A328DA"/>
    <w:rsid w:val="00A3338D"/>
    <w:rsid w:val="00A35FF6"/>
    <w:rsid w:val="00A367E7"/>
    <w:rsid w:val="00A36946"/>
    <w:rsid w:val="00A37267"/>
    <w:rsid w:val="00A407A8"/>
    <w:rsid w:val="00A40CBF"/>
    <w:rsid w:val="00A437F0"/>
    <w:rsid w:val="00A44803"/>
    <w:rsid w:val="00A44C91"/>
    <w:rsid w:val="00A4694F"/>
    <w:rsid w:val="00A47C6E"/>
    <w:rsid w:val="00A50717"/>
    <w:rsid w:val="00A51450"/>
    <w:rsid w:val="00A542C0"/>
    <w:rsid w:val="00A5441A"/>
    <w:rsid w:val="00A5761C"/>
    <w:rsid w:val="00A577F7"/>
    <w:rsid w:val="00A60129"/>
    <w:rsid w:val="00A60C8E"/>
    <w:rsid w:val="00A6160B"/>
    <w:rsid w:val="00A61FBD"/>
    <w:rsid w:val="00A623F5"/>
    <w:rsid w:val="00A65075"/>
    <w:rsid w:val="00A66872"/>
    <w:rsid w:val="00A70301"/>
    <w:rsid w:val="00A71910"/>
    <w:rsid w:val="00A74097"/>
    <w:rsid w:val="00A74DAC"/>
    <w:rsid w:val="00A75653"/>
    <w:rsid w:val="00A7568B"/>
    <w:rsid w:val="00A75BEC"/>
    <w:rsid w:val="00A80C61"/>
    <w:rsid w:val="00A851C1"/>
    <w:rsid w:val="00A865CB"/>
    <w:rsid w:val="00A86C9B"/>
    <w:rsid w:val="00A904F2"/>
    <w:rsid w:val="00A92A23"/>
    <w:rsid w:val="00A9448A"/>
    <w:rsid w:val="00A94F6B"/>
    <w:rsid w:val="00A952C1"/>
    <w:rsid w:val="00A96629"/>
    <w:rsid w:val="00AA008E"/>
    <w:rsid w:val="00AA1E74"/>
    <w:rsid w:val="00AA217C"/>
    <w:rsid w:val="00AA250C"/>
    <w:rsid w:val="00AA2A67"/>
    <w:rsid w:val="00AA3CBB"/>
    <w:rsid w:val="00AA4D96"/>
    <w:rsid w:val="00AA5120"/>
    <w:rsid w:val="00AA6353"/>
    <w:rsid w:val="00AA6E27"/>
    <w:rsid w:val="00AA7088"/>
    <w:rsid w:val="00AB05FF"/>
    <w:rsid w:val="00AB1215"/>
    <w:rsid w:val="00AB15E2"/>
    <w:rsid w:val="00AB19AE"/>
    <w:rsid w:val="00AB6FED"/>
    <w:rsid w:val="00AB72FA"/>
    <w:rsid w:val="00AB757E"/>
    <w:rsid w:val="00AB7B3A"/>
    <w:rsid w:val="00AC23B5"/>
    <w:rsid w:val="00AC3CB3"/>
    <w:rsid w:val="00AC46D1"/>
    <w:rsid w:val="00AC53A2"/>
    <w:rsid w:val="00AC5787"/>
    <w:rsid w:val="00AC5C18"/>
    <w:rsid w:val="00AC68EB"/>
    <w:rsid w:val="00AC6FBF"/>
    <w:rsid w:val="00AD0773"/>
    <w:rsid w:val="00AD0914"/>
    <w:rsid w:val="00AD122F"/>
    <w:rsid w:val="00AD175F"/>
    <w:rsid w:val="00AD22A5"/>
    <w:rsid w:val="00AD4099"/>
    <w:rsid w:val="00AD6E48"/>
    <w:rsid w:val="00AE09E1"/>
    <w:rsid w:val="00AE1682"/>
    <w:rsid w:val="00AE2068"/>
    <w:rsid w:val="00AE3749"/>
    <w:rsid w:val="00AE3832"/>
    <w:rsid w:val="00AE47E7"/>
    <w:rsid w:val="00AE5243"/>
    <w:rsid w:val="00AE71BA"/>
    <w:rsid w:val="00AE7B1B"/>
    <w:rsid w:val="00AF0BC7"/>
    <w:rsid w:val="00AF0D73"/>
    <w:rsid w:val="00AF1934"/>
    <w:rsid w:val="00AF2316"/>
    <w:rsid w:val="00AF3854"/>
    <w:rsid w:val="00AF3EA4"/>
    <w:rsid w:val="00AF509B"/>
    <w:rsid w:val="00AF5E69"/>
    <w:rsid w:val="00AF6C6C"/>
    <w:rsid w:val="00AF6D12"/>
    <w:rsid w:val="00AF7DB2"/>
    <w:rsid w:val="00B00B1D"/>
    <w:rsid w:val="00B013AC"/>
    <w:rsid w:val="00B025D8"/>
    <w:rsid w:val="00B03047"/>
    <w:rsid w:val="00B03493"/>
    <w:rsid w:val="00B03961"/>
    <w:rsid w:val="00B039D1"/>
    <w:rsid w:val="00B05554"/>
    <w:rsid w:val="00B05EC6"/>
    <w:rsid w:val="00B06A8F"/>
    <w:rsid w:val="00B07939"/>
    <w:rsid w:val="00B125F2"/>
    <w:rsid w:val="00B12F2F"/>
    <w:rsid w:val="00B1400E"/>
    <w:rsid w:val="00B159CA"/>
    <w:rsid w:val="00B15AB3"/>
    <w:rsid w:val="00B1652A"/>
    <w:rsid w:val="00B16592"/>
    <w:rsid w:val="00B16A29"/>
    <w:rsid w:val="00B173A0"/>
    <w:rsid w:val="00B17688"/>
    <w:rsid w:val="00B20051"/>
    <w:rsid w:val="00B200E3"/>
    <w:rsid w:val="00B20ED3"/>
    <w:rsid w:val="00B2200D"/>
    <w:rsid w:val="00B22BC2"/>
    <w:rsid w:val="00B23266"/>
    <w:rsid w:val="00B245D3"/>
    <w:rsid w:val="00B26A86"/>
    <w:rsid w:val="00B26CD6"/>
    <w:rsid w:val="00B306F0"/>
    <w:rsid w:val="00B30C19"/>
    <w:rsid w:val="00B30F94"/>
    <w:rsid w:val="00B316DC"/>
    <w:rsid w:val="00B32348"/>
    <w:rsid w:val="00B3238B"/>
    <w:rsid w:val="00B32723"/>
    <w:rsid w:val="00B330FB"/>
    <w:rsid w:val="00B33D0E"/>
    <w:rsid w:val="00B40C52"/>
    <w:rsid w:val="00B42090"/>
    <w:rsid w:val="00B422D4"/>
    <w:rsid w:val="00B44C99"/>
    <w:rsid w:val="00B46157"/>
    <w:rsid w:val="00B46311"/>
    <w:rsid w:val="00B466DB"/>
    <w:rsid w:val="00B475D5"/>
    <w:rsid w:val="00B504B2"/>
    <w:rsid w:val="00B5057D"/>
    <w:rsid w:val="00B5111C"/>
    <w:rsid w:val="00B52361"/>
    <w:rsid w:val="00B54776"/>
    <w:rsid w:val="00B57D62"/>
    <w:rsid w:val="00B57F66"/>
    <w:rsid w:val="00B60E1C"/>
    <w:rsid w:val="00B62B61"/>
    <w:rsid w:val="00B64B92"/>
    <w:rsid w:val="00B70A2B"/>
    <w:rsid w:val="00B710EA"/>
    <w:rsid w:val="00B715C3"/>
    <w:rsid w:val="00B7194A"/>
    <w:rsid w:val="00B723C4"/>
    <w:rsid w:val="00B75A7E"/>
    <w:rsid w:val="00B75BFA"/>
    <w:rsid w:val="00B76AA7"/>
    <w:rsid w:val="00B77C7F"/>
    <w:rsid w:val="00B80E52"/>
    <w:rsid w:val="00B81EBD"/>
    <w:rsid w:val="00B82FDD"/>
    <w:rsid w:val="00B837F1"/>
    <w:rsid w:val="00B845DA"/>
    <w:rsid w:val="00B87288"/>
    <w:rsid w:val="00B90531"/>
    <w:rsid w:val="00B914B8"/>
    <w:rsid w:val="00B96AD9"/>
    <w:rsid w:val="00B9797C"/>
    <w:rsid w:val="00B97A6B"/>
    <w:rsid w:val="00B97B2D"/>
    <w:rsid w:val="00BA023F"/>
    <w:rsid w:val="00BA13B3"/>
    <w:rsid w:val="00BA3712"/>
    <w:rsid w:val="00BA3ABA"/>
    <w:rsid w:val="00BA4317"/>
    <w:rsid w:val="00BA5989"/>
    <w:rsid w:val="00BA6FB6"/>
    <w:rsid w:val="00BA707C"/>
    <w:rsid w:val="00BB16BA"/>
    <w:rsid w:val="00BB371D"/>
    <w:rsid w:val="00BB3D05"/>
    <w:rsid w:val="00BB7015"/>
    <w:rsid w:val="00BB75DD"/>
    <w:rsid w:val="00BC0B0B"/>
    <w:rsid w:val="00BC0FB4"/>
    <w:rsid w:val="00BC195F"/>
    <w:rsid w:val="00BC1ECC"/>
    <w:rsid w:val="00BC77E3"/>
    <w:rsid w:val="00BD1ACB"/>
    <w:rsid w:val="00BD2168"/>
    <w:rsid w:val="00BD230E"/>
    <w:rsid w:val="00BD324B"/>
    <w:rsid w:val="00BD44CA"/>
    <w:rsid w:val="00BD45E2"/>
    <w:rsid w:val="00BD5709"/>
    <w:rsid w:val="00BE016D"/>
    <w:rsid w:val="00BE10FA"/>
    <w:rsid w:val="00BE11F4"/>
    <w:rsid w:val="00BE19A3"/>
    <w:rsid w:val="00BE1BA1"/>
    <w:rsid w:val="00BE26C7"/>
    <w:rsid w:val="00BE2D18"/>
    <w:rsid w:val="00BE369D"/>
    <w:rsid w:val="00BE3AC7"/>
    <w:rsid w:val="00BE4109"/>
    <w:rsid w:val="00BE74BC"/>
    <w:rsid w:val="00BF0789"/>
    <w:rsid w:val="00BF09DA"/>
    <w:rsid w:val="00BF140C"/>
    <w:rsid w:val="00BF18D0"/>
    <w:rsid w:val="00BF32CD"/>
    <w:rsid w:val="00BF3EB9"/>
    <w:rsid w:val="00BF4549"/>
    <w:rsid w:val="00BF5114"/>
    <w:rsid w:val="00BF5A5F"/>
    <w:rsid w:val="00BF61E7"/>
    <w:rsid w:val="00BF70D7"/>
    <w:rsid w:val="00BF7858"/>
    <w:rsid w:val="00BF7F7A"/>
    <w:rsid w:val="00C004B0"/>
    <w:rsid w:val="00C00983"/>
    <w:rsid w:val="00C01DEA"/>
    <w:rsid w:val="00C025BC"/>
    <w:rsid w:val="00C033AE"/>
    <w:rsid w:val="00C055B0"/>
    <w:rsid w:val="00C10424"/>
    <w:rsid w:val="00C10D13"/>
    <w:rsid w:val="00C12152"/>
    <w:rsid w:val="00C151EB"/>
    <w:rsid w:val="00C15A64"/>
    <w:rsid w:val="00C16D5C"/>
    <w:rsid w:val="00C17419"/>
    <w:rsid w:val="00C22933"/>
    <w:rsid w:val="00C2370D"/>
    <w:rsid w:val="00C237BC"/>
    <w:rsid w:val="00C23FEE"/>
    <w:rsid w:val="00C24BAA"/>
    <w:rsid w:val="00C2592B"/>
    <w:rsid w:val="00C25E57"/>
    <w:rsid w:val="00C25F8A"/>
    <w:rsid w:val="00C26FDE"/>
    <w:rsid w:val="00C2745A"/>
    <w:rsid w:val="00C30074"/>
    <w:rsid w:val="00C30FAE"/>
    <w:rsid w:val="00C31EFC"/>
    <w:rsid w:val="00C32521"/>
    <w:rsid w:val="00C33E8F"/>
    <w:rsid w:val="00C34A97"/>
    <w:rsid w:val="00C34CFF"/>
    <w:rsid w:val="00C360E7"/>
    <w:rsid w:val="00C40C0A"/>
    <w:rsid w:val="00C41DE2"/>
    <w:rsid w:val="00C428D0"/>
    <w:rsid w:val="00C43AEE"/>
    <w:rsid w:val="00C43D44"/>
    <w:rsid w:val="00C46252"/>
    <w:rsid w:val="00C468B6"/>
    <w:rsid w:val="00C468BC"/>
    <w:rsid w:val="00C47401"/>
    <w:rsid w:val="00C47AF6"/>
    <w:rsid w:val="00C47B65"/>
    <w:rsid w:val="00C51A69"/>
    <w:rsid w:val="00C51BFA"/>
    <w:rsid w:val="00C53BBE"/>
    <w:rsid w:val="00C548FE"/>
    <w:rsid w:val="00C54B1D"/>
    <w:rsid w:val="00C55CEC"/>
    <w:rsid w:val="00C5736F"/>
    <w:rsid w:val="00C57A69"/>
    <w:rsid w:val="00C60DA4"/>
    <w:rsid w:val="00C6196B"/>
    <w:rsid w:val="00C62777"/>
    <w:rsid w:val="00C640E9"/>
    <w:rsid w:val="00C64309"/>
    <w:rsid w:val="00C70A5D"/>
    <w:rsid w:val="00C72843"/>
    <w:rsid w:val="00C72A6C"/>
    <w:rsid w:val="00C72B68"/>
    <w:rsid w:val="00C740F7"/>
    <w:rsid w:val="00C7592F"/>
    <w:rsid w:val="00C75956"/>
    <w:rsid w:val="00C82829"/>
    <w:rsid w:val="00C82A88"/>
    <w:rsid w:val="00C83CC7"/>
    <w:rsid w:val="00C84095"/>
    <w:rsid w:val="00C8462B"/>
    <w:rsid w:val="00C846E6"/>
    <w:rsid w:val="00C84C72"/>
    <w:rsid w:val="00C84E28"/>
    <w:rsid w:val="00C85557"/>
    <w:rsid w:val="00C85593"/>
    <w:rsid w:val="00C85E80"/>
    <w:rsid w:val="00C8659A"/>
    <w:rsid w:val="00C869C6"/>
    <w:rsid w:val="00C86D85"/>
    <w:rsid w:val="00C87AD7"/>
    <w:rsid w:val="00C9243C"/>
    <w:rsid w:val="00C93EBD"/>
    <w:rsid w:val="00C95C15"/>
    <w:rsid w:val="00C96346"/>
    <w:rsid w:val="00CA235D"/>
    <w:rsid w:val="00CA2E1D"/>
    <w:rsid w:val="00CA3050"/>
    <w:rsid w:val="00CA3C03"/>
    <w:rsid w:val="00CA43DC"/>
    <w:rsid w:val="00CA5D42"/>
    <w:rsid w:val="00CB0B76"/>
    <w:rsid w:val="00CB0C04"/>
    <w:rsid w:val="00CB1553"/>
    <w:rsid w:val="00CB276A"/>
    <w:rsid w:val="00CB2823"/>
    <w:rsid w:val="00CB72FA"/>
    <w:rsid w:val="00CB7BB6"/>
    <w:rsid w:val="00CC150F"/>
    <w:rsid w:val="00CC4CEA"/>
    <w:rsid w:val="00CC51EA"/>
    <w:rsid w:val="00CC5B7D"/>
    <w:rsid w:val="00CC62C7"/>
    <w:rsid w:val="00CC7B3C"/>
    <w:rsid w:val="00CD291A"/>
    <w:rsid w:val="00CD357D"/>
    <w:rsid w:val="00CD5AF6"/>
    <w:rsid w:val="00CD72D4"/>
    <w:rsid w:val="00CE0A84"/>
    <w:rsid w:val="00CE1B3F"/>
    <w:rsid w:val="00CE34D3"/>
    <w:rsid w:val="00CE6203"/>
    <w:rsid w:val="00CE7E2F"/>
    <w:rsid w:val="00CF01D2"/>
    <w:rsid w:val="00CF034E"/>
    <w:rsid w:val="00CF3172"/>
    <w:rsid w:val="00CF44E7"/>
    <w:rsid w:val="00CF48C3"/>
    <w:rsid w:val="00CF7421"/>
    <w:rsid w:val="00CF759F"/>
    <w:rsid w:val="00CF79DC"/>
    <w:rsid w:val="00D0258F"/>
    <w:rsid w:val="00D03A8E"/>
    <w:rsid w:val="00D0489F"/>
    <w:rsid w:val="00D05DB4"/>
    <w:rsid w:val="00D12B2A"/>
    <w:rsid w:val="00D13B03"/>
    <w:rsid w:val="00D14CB2"/>
    <w:rsid w:val="00D16A78"/>
    <w:rsid w:val="00D211AB"/>
    <w:rsid w:val="00D216A7"/>
    <w:rsid w:val="00D22A2B"/>
    <w:rsid w:val="00D24BC6"/>
    <w:rsid w:val="00D270C0"/>
    <w:rsid w:val="00D27750"/>
    <w:rsid w:val="00D31351"/>
    <w:rsid w:val="00D318C6"/>
    <w:rsid w:val="00D3300B"/>
    <w:rsid w:val="00D33471"/>
    <w:rsid w:val="00D33A8D"/>
    <w:rsid w:val="00D36793"/>
    <w:rsid w:val="00D36904"/>
    <w:rsid w:val="00D36F5D"/>
    <w:rsid w:val="00D40B38"/>
    <w:rsid w:val="00D41718"/>
    <w:rsid w:val="00D42BBA"/>
    <w:rsid w:val="00D458D9"/>
    <w:rsid w:val="00D46FDB"/>
    <w:rsid w:val="00D476EB"/>
    <w:rsid w:val="00D477B4"/>
    <w:rsid w:val="00D47D45"/>
    <w:rsid w:val="00D47DE7"/>
    <w:rsid w:val="00D500CE"/>
    <w:rsid w:val="00D519F7"/>
    <w:rsid w:val="00D51FF8"/>
    <w:rsid w:val="00D523AE"/>
    <w:rsid w:val="00D52BE6"/>
    <w:rsid w:val="00D52CAF"/>
    <w:rsid w:val="00D5449C"/>
    <w:rsid w:val="00D54D59"/>
    <w:rsid w:val="00D561FA"/>
    <w:rsid w:val="00D56BA4"/>
    <w:rsid w:val="00D57127"/>
    <w:rsid w:val="00D60A2E"/>
    <w:rsid w:val="00D61FA4"/>
    <w:rsid w:val="00D621DC"/>
    <w:rsid w:val="00D624DD"/>
    <w:rsid w:val="00D625A0"/>
    <w:rsid w:val="00D62AD4"/>
    <w:rsid w:val="00D62C71"/>
    <w:rsid w:val="00D639A6"/>
    <w:rsid w:val="00D63D13"/>
    <w:rsid w:val="00D63EBD"/>
    <w:rsid w:val="00D6408B"/>
    <w:rsid w:val="00D64803"/>
    <w:rsid w:val="00D651F3"/>
    <w:rsid w:val="00D67380"/>
    <w:rsid w:val="00D71481"/>
    <w:rsid w:val="00D715B3"/>
    <w:rsid w:val="00D7353F"/>
    <w:rsid w:val="00D73B46"/>
    <w:rsid w:val="00D73F87"/>
    <w:rsid w:val="00D74109"/>
    <w:rsid w:val="00D74AC6"/>
    <w:rsid w:val="00D750E8"/>
    <w:rsid w:val="00D765FB"/>
    <w:rsid w:val="00D76A6D"/>
    <w:rsid w:val="00D80DF0"/>
    <w:rsid w:val="00D8106B"/>
    <w:rsid w:val="00D83D8A"/>
    <w:rsid w:val="00D84449"/>
    <w:rsid w:val="00D85571"/>
    <w:rsid w:val="00D85B3E"/>
    <w:rsid w:val="00D87440"/>
    <w:rsid w:val="00D90F83"/>
    <w:rsid w:val="00D925C9"/>
    <w:rsid w:val="00D930DC"/>
    <w:rsid w:val="00D9460B"/>
    <w:rsid w:val="00D96229"/>
    <w:rsid w:val="00DA0A73"/>
    <w:rsid w:val="00DA3CA5"/>
    <w:rsid w:val="00DA43AC"/>
    <w:rsid w:val="00DA6812"/>
    <w:rsid w:val="00DA6A01"/>
    <w:rsid w:val="00DA6AFF"/>
    <w:rsid w:val="00DA786A"/>
    <w:rsid w:val="00DB14BB"/>
    <w:rsid w:val="00DB24FF"/>
    <w:rsid w:val="00DB315F"/>
    <w:rsid w:val="00DB6635"/>
    <w:rsid w:val="00DB7DAD"/>
    <w:rsid w:val="00DB7E83"/>
    <w:rsid w:val="00DC1F76"/>
    <w:rsid w:val="00DC295F"/>
    <w:rsid w:val="00DC3BE7"/>
    <w:rsid w:val="00DC5C04"/>
    <w:rsid w:val="00DC5CEA"/>
    <w:rsid w:val="00DC6157"/>
    <w:rsid w:val="00DC67AA"/>
    <w:rsid w:val="00DC6873"/>
    <w:rsid w:val="00DC782D"/>
    <w:rsid w:val="00DD0090"/>
    <w:rsid w:val="00DD238E"/>
    <w:rsid w:val="00DD3D0E"/>
    <w:rsid w:val="00DD4CDB"/>
    <w:rsid w:val="00DD542B"/>
    <w:rsid w:val="00DD57A3"/>
    <w:rsid w:val="00DD57BB"/>
    <w:rsid w:val="00DD5FC8"/>
    <w:rsid w:val="00DD6424"/>
    <w:rsid w:val="00DE0E89"/>
    <w:rsid w:val="00DE2816"/>
    <w:rsid w:val="00DE4023"/>
    <w:rsid w:val="00DE7068"/>
    <w:rsid w:val="00DE79DD"/>
    <w:rsid w:val="00DE7DE1"/>
    <w:rsid w:val="00DF29CD"/>
    <w:rsid w:val="00DF3261"/>
    <w:rsid w:val="00DF3D86"/>
    <w:rsid w:val="00DF5097"/>
    <w:rsid w:val="00DF73F4"/>
    <w:rsid w:val="00DF7A7E"/>
    <w:rsid w:val="00DF7F9B"/>
    <w:rsid w:val="00E00CC7"/>
    <w:rsid w:val="00E01ACE"/>
    <w:rsid w:val="00E01D29"/>
    <w:rsid w:val="00E023F0"/>
    <w:rsid w:val="00E02456"/>
    <w:rsid w:val="00E04A1E"/>
    <w:rsid w:val="00E05CBA"/>
    <w:rsid w:val="00E05E35"/>
    <w:rsid w:val="00E07895"/>
    <w:rsid w:val="00E102AB"/>
    <w:rsid w:val="00E10E80"/>
    <w:rsid w:val="00E13209"/>
    <w:rsid w:val="00E14A95"/>
    <w:rsid w:val="00E1560C"/>
    <w:rsid w:val="00E1666D"/>
    <w:rsid w:val="00E16906"/>
    <w:rsid w:val="00E173BF"/>
    <w:rsid w:val="00E17640"/>
    <w:rsid w:val="00E234A4"/>
    <w:rsid w:val="00E24A30"/>
    <w:rsid w:val="00E24A7E"/>
    <w:rsid w:val="00E256C3"/>
    <w:rsid w:val="00E26F81"/>
    <w:rsid w:val="00E2718B"/>
    <w:rsid w:val="00E2722E"/>
    <w:rsid w:val="00E27668"/>
    <w:rsid w:val="00E27B48"/>
    <w:rsid w:val="00E30E18"/>
    <w:rsid w:val="00E3203E"/>
    <w:rsid w:val="00E3285A"/>
    <w:rsid w:val="00E333B8"/>
    <w:rsid w:val="00E419E0"/>
    <w:rsid w:val="00E4293E"/>
    <w:rsid w:val="00E433E7"/>
    <w:rsid w:val="00E44A53"/>
    <w:rsid w:val="00E44C9A"/>
    <w:rsid w:val="00E44E1C"/>
    <w:rsid w:val="00E455F6"/>
    <w:rsid w:val="00E45E9A"/>
    <w:rsid w:val="00E4628B"/>
    <w:rsid w:val="00E467A4"/>
    <w:rsid w:val="00E47486"/>
    <w:rsid w:val="00E47A17"/>
    <w:rsid w:val="00E47FA4"/>
    <w:rsid w:val="00E501E3"/>
    <w:rsid w:val="00E52448"/>
    <w:rsid w:val="00E529C0"/>
    <w:rsid w:val="00E53677"/>
    <w:rsid w:val="00E57506"/>
    <w:rsid w:val="00E57E4C"/>
    <w:rsid w:val="00E61229"/>
    <w:rsid w:val="00E668B0"/>
    <w:rsid w:val="00E66C05"/>
    <w:rsid w:val="00E66FFC"/>
    <w:rsid w:val="00E711C2"/>
    <w:rsid w:val="00E72257"/>
    <w:rsid w:val="00E73C50"/>
    <w:rsid w:val="00E75C0C"/>
    <w:rsid w:val="00E77148"/>
    <w:rsid w:val="00E77225"/>
    <w:rsid w:val="00E77928"/>
    <w:rsid w:val="00E80642"/>
    <w:rsid w:val="00E81C2F"/>
    <w:rsid w:val="00E82F91"/>
    <w:rsid w:val="00E85BE5"/>
    <w:rsid w:val="00E85FDB"/>
    <w:rsid w:val="00E8604D"/>
    <w:rsid w:val="00E86E0B"/>
    <w:rsid w:val="00E87AC0"/>
    <w:rsid w:val="00E90BDD"/>
    <w:rsid w:val="00E927B3"/>
    <w:rsid w:val="00E952AF"/>
    <w:rsid w:val="00E9552C"/>
    <w:rsid w:val="00EA0132"/>
    <w:rsid w:val="00EA0C95"/>
    <w:rsid w:val="00EA0EF1"/>
    <w:rsid w:val="00EA1D5C"/>
    <w:rsid w:val="00EA229C"/>
    <w:rsid w:val="00EA2788"/>
    <w:rsid w:val="00EA3445"/>
    <w:rsid w:val="00EA389C"/>
    <w:rsid w:val="00EA4902"/>
    <w:rsid w:val="00EA6002"/>
    <w:rsid w:val="00EA6320"/>
    <w:rsid w:val="00EB0A4B"/>
    <w:rsid w:val="00EB2B0B"/>
    <w:rsid w:val="00EB3901"/>
    <w:rsid w:val="00EB39E4"/>
    <w:rsid w:val="00EB4C4C"/>
    <w:rsid w:val="00EB5F4C"/>
    <w:rsid w:val="00EB644A"/>
    <w:rsid w:val="00EB6867"/>
    <w:rsid w:val="00EB74DF"/>
    <w:rsid w:val="00EC149C"/>
    <w:rsid w:val="00EC36DA"/>
    <w:rsid w:val="00EC683E"/>
    <w:rsid w:val="00ED13A5"/>
    <w:rsid w:val="00ED222D"/>
    <w:rsid w:val="00ED2E3D"/>
    <w:rsid w:val="00ED3101"/>
    <w:rsid w:val="00ED3D4A"/>
    <w:rsid w:val="00ED40D7"/>
    <w:rsid w:val="00ED4D88"/>
    <w:rsid w:val="00ED56AE"/>
    <w:rsid w:val="00ED577D"/>
    <w:rsid w:val="00ED7DEA"/>
    <w:rsid w:val="00EE27AB"/>
    <w:rsid w:val="00EE3CA5"/>
    <w:rsid w:val="00EE55BC"/>
    <w:rsid w:val="00EE5A46"/>
    <w:rsid w:val="00EE6138"/>
    <w:rsid w:val="00EE674B"/>
    <w:rsid w:val="00EF0FC1"/>
    <w:rsid w:val="00EF3044"/>
    <w:rsid w:val="00EF3490"/>
    <w:rsid w:val="00EF4225"/>
    <w:rsid w:val="00EF5013"/>
    <w:rsid w:val="00EF7F19"/>
    <w:rsid w:val="00F001F4"/>
    <w:rsid w:val="00F00B86"/>
    <w:rsid w:val="00F0150C"/>
    <w:rsid w:val="00F018AB"/>
    <w:rsid w:val="00F0247C"/>
    <w:rsid w:val="00F038A8"/>
    <w:rsid w:val="00F04433"/>
    <w:rsid w:val="00F04D5E"/>
    <w:rsid w:val="00F05453"/>
    <w:rsid w:val="00F06FE9"/>
    <w:rsid w:val="00F10093"/>
    <w:rsid w:val="00F101C3"/>
    <w:rsid w:val="00F1337F"/>
    <w:rsid w:val="00F13FB6"/>
    <w:rsid w:val="00F17262"/>
    <w:rsid w:val="00F20E7F"/>
    <w:rsid w:val="00F20E82"/>
    <w:rsid w:val="00F23D24"/>
    <w:rsid w:val="00F24974"/>
    <w:rsid w:val="00F2743C"/>
    <w:rsid w:val="00F312DF"/>
    <w:rsid w:val="00F31A52"/>
    <w:rsid w:val="00F3652E"/>
    <w:rsid w:val="00F41488"/>
    <w:rsid w:val="00F41545"/>
    <w:rsid w:val="00F41EDB"/>
    <w:rsid w:val="00F43898"/>
    <w:rsid w:val="00F439CB"/>
    <w:rsid w:val="00F44678"/>
    <w:rsid w:val="00F44AB5"/>
    <w:rsid w:val="00F45A38"/>
    <w:rsid w:val="00F46082"/>
    <w:rsid w:val="00F5074C"/>
    <w:rsid w:val="00F50D5E"/>
    <w:rsid w:val="00F5297C"/>
    <w:rsid w:val="00F55B54"/>
    <w:rsid w:val="00F609F9"/>
    <w:rsid w:val="00F61946"/>
    <w:rsid w:val="00F6215B"/>
    <w:rsid w:val="00F63946"/>
    <w:rsid w:val="00F63A2B"/>
    <w:rsid w:val="00F646E4"/>
    <w:rsid w:val="00F652FE"/>
    <w:rsid w:val="00F65D00"/>
    <w:rsid w:val="00F65E62"/>
    <w:rsid w:val="00F668D6"/>
    <w:rsid w:val="00F6708A"/>
    <w:rsid w:val="00F67AAE"/>
    <w:rsid w:val="00F67D24"/>
    <w:rsid w:val="00F72844"/>
    <w:rsid w:val="00F759DD"/>
    <w:rsid w:val="00F76E12"/>
    <w:rsid w:val="00F773F4"/>
    <w:rsid w:val="00F8025A"/>
    <w:rsid w:val="00F81219"/>
    <w:rsid w:val="00F81344"/>
    <w:rsid w:val="00F82665"/>
    <w:rsid w:val="00F82819"/>
    <w:rsid w:val="00F82D7A"/>
    <w:rsid w:val="00F834B6"/>
    <w:rsid w:val="00F838D8"/>
    <w:rsid w:val="00F84F22"/>
    <w:rsid w:val="00F853B9"/>
    <w:rsid w:val="00F864A9"/>
    <w:rsid w:val="00F867EE"/>
    <w:rsid w:val="00F87C34"/>
    <w:rsid w:val="00F9128B"/>
    <w:rsid w:val="00F918A3"/>
    <w:rsid w:val="00F921F4"/>
    <w:rsid w:val="00F93A90"/>
    <w:rsid w:val="00F94124"/>
    <w:rsid w:val="00F947B2"/>
    <w:rsid w:val="00F965B3"/>
    <w:rsid w:val="00F97F56"/>
    <w:rsid w:val="00FA06F5"/>
    <w:rsid w:val="00FA0EA5"/>
    <w:rsid w:val="00FA201E"/>
    <w:rsid w:val="00FA24AA"/>
    <w:rsid w:val="00FA3EC4"/>
    <w:rsid w:val="00FA438A"/>
    <w:rsid w:val="00FA4818"/>
    <w:rsid w:val="00FA51EB"/>
    <w:rsid w:val="00FA7820"/>
    <w:rsid w:val="00FA7E83"/>
    <w:rsid w:val="00FB3CC4"/>
    <w:rsid w:val="00FB50EA"/>
    <w:rsid w:val="00FB7D81"/>
    <w:rsid w:val="00FC049E"/>
    <w:rsid w:val="00FC1D5C"/>
    <w:rsid w:val="00FC47FA"/>
    <w:rsid w:val="00FC65ED"/>
    <w:rsid w:val="00FC757F"/>
    <w:rsid w:val="00FD0F30"/>
    <w:rsid w:val="00FD2FF2"/>
    <w:rsid w:val="00FD43AC"/>
    <w:rsid w:val="00FD5280"/>
    <w:rsid w:val="00FD6887"/>
    <w:rsid w:val="00FD70EE"/>
    <w:rsid w:val="00FE175B"/>
    <w:rsid w:val="00FE52A4"/>
    <w:rsid w:val="00FE7097"/>
    <w:rsid w:val="00FE79D7"/>
    <w:rsid w:val="00FF1AC6"/>
    <w:rsid w:val="00FF1CFD"/>
    <w:rsid w:val="00FF1E78"/>
    <w:rsid w:val="00FF730B"/>
    <w:rsid w:val="00FF7D3F"/>
    <w:rsid w:val="00FF7D99"/>
    <w:rsid w:val="00FF7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C21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2105"/>
    <w:pPr>
      <w:ind w:leftChars="400" w:left="840"/>
    </w:pPr>
  </w:style>
  <w:style w:type="character" w:styleId="a5">
    <w:name w:val="Hyperlink"/>
    <w:basedOn w:val="a0"/>
    <w:uiPriority w:val="99"/>
    <w:semiHidden/>
    <w:unhideWhenUsed/>
    <w:rsid w:val="00A5441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C21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C2105"/>
    <w:pPr>
      <w:ind w:leftChars="400" w:left="840"/>
    </w:pPr>
  </w:style>
  <w:style w:type="character" w:styleId="a5">
    <w:name w:val="Hyperlink"/>
    <w:basedOn w:val="a0"/>
    <w:uiPriority w:val="99"/>
    <w:semiHidden/>
    <w:unhideWhenUsed/>
    <w:rsid w:val="00A544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nity.com/j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192.168.110.236\&#25945;&#21209;&#27083;&#25104;&#31649;&#29702;\02_Doc\88_2019&#24180;&#24230;&#35336;&#30011;\01_&#24180;&#38291;&#25351;&#23566;&#35336;&#30011;\&#12471;&#12521;&#12496;&#12473;\&#12471;&#12521;&#12496;&#12473;&#21407;&#32025;_Rev3.dotx" TargetMode="Externa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A4A1E44-61F2-454B-B519-5BF2B5E59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シラバス原紙_Rev3.dotx</Template>
  <TotalTime>678</TotalTime>
  <Pages>1</Pages>
  <Words>646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y.ueda</dc:creator>
  <cp:lastModifiedBy>y.ueda</cp:lastModifiedBy>
  <cp:revision>12</cp:revision>
  <dcterms:created xsi:type="dcterms:W3CDTF">2019-03-28T02:28:00Z</dcterms:created>
  <dcterms:modified xsi:type="dcterms:W3CDTF">2019-07-12T10:34:00Z</dcterms:modified>
</cp:coreProperties>
</file>